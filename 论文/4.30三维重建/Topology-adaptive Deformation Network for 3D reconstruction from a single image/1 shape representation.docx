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4ED" w:rsidRDefault="00B41CDE" w:rsidP="007034ED">
      <w:pPr>
        <w:ind w:firstLine="48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shape</w:t>
      </w:r>
      <w:r>
        <w:t xml:space="preserve"> </w:t>
      </w:r>
      <w:r>
        <w:rPr>
          <w:rFonts w:hint="eastAsia"/>
        </w:rPr>
        <w:t>representation</w:t>
      </w:r>
      <w:r>
        <w:rPr>
          <w:rFonts w:hint="eastAsia"/>
        </w:rPr>
        <w:t>？</w:t>
      </w:r>
    </w:p>
    <w:p w:rsidR="00B41CDE" w:rsidRDefault="00B41CDE" w:rsidP="007034ED">
      <w:pPr>
        <w:ind w:firstLine="480"/>
      </w:pPr>
    </w:p>
    <w:p w:rsidR="00B41CDE" w:rsidRDefault="00B41CDE" w:rsidP="007034ED">
      <w:pPr>
        <w:ind w:firstLine="48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volumetric</w:t>
      </w:r>
      <w:r>
        <w:t xml:space="preserve">  </w:t>
      </w:r>
      <w:r>
        <w:rPr>
          <w:rFonts w:hint="eastAsia"/>
        </w:rPr>
        <w:t>representation</w:t>
      </w:r>
      <w:r>
        <w:rPr>
          <w:rFonts w:hint="eastAsia"/>
        </w:rPr>
        <w:t>？</w:t>
      </w:r>
    </w:p>
    <w:p w:rsidR="00B41CDE" w:rsidRDefault="00B41CDE" w:rsidP="007034ED">
      <w:pPr>
        <w:ind w:firstLine="480"/>
      </w:pPr>
    </w:p>
    <w:p w:rsidR="00B41CDE" w:rsidRDefault="00B41CDE" w:rsidP="007034ED">
      <w:pPr>
        <w:ind w:firstLine="48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mesh</w:t>
      </w:r>
      <w:r>
        <w:t xml:space="preserve"> </w:t>
      </w:r>
      <w:r>
        <w:rPr>
          <w:rFonts w:hint="eastAsia"/>
        </w:rPr>
        <w:t>representation</w:t>
      </w:r>
      <w:r>
        <w:rPr>
          <w:rFonts w:hint="eastAsia"/>
        </w:rPr>
        <w:t>？以及它为什么适合用来重建复杂且细节的结构？</w:t>
      </w:r>
    </w:p>
    <w:p w:rsidR="00B41CDE" w:rsidRDefault="00B41CDE" w:rsidP="007034ED">
      <w:pPr>
        <w:ind w:firstLine="480"/>
      </w:pPr>
    </w:p>
    <w:p w:rsidR="00B41CDE" w:rsidRDefault="00B41CDE" w:rsidP="007034ED">
      <w:pPr>
        <w:ind w:firstLine="480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网络的三个部分的作用？</w:t>
      </w:r>
    </w:p>
    <w:p w:rsidR="00B41CDE" w:rsidRDefault="00B41CDE" w:rsidP="007034ED">
      <w:pPr>
        <w:ind w:firstLine="480"/>
      </w:pPr>
    </w:p>
    <w:p w:rsidR="00B41CDE" w:rsidRDefault="009E7141" w:rsidP="009E7141">
      <w:pPr>
        <w:ind w:firstLine="480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deformation</w:t>
      </w:r>
      <w:r>
        <w:t xml:space="preserve"> </w:t>
      </w:r>
      <w:r>
        <w:rPr>
          <w:rFonts w:hint="eastAsia"/>
        </w:rPr>
        <w:t>block</w:t>
      </w:r>
      <w:r>
        <w:rPr>
          <w:rFonts w:hint="eastAsia"/>
        </w:rPr>
        <w:t>？</w:t>
      </w:r>
    </w:p>
    <w:p w:rsidR="00B41CDE" w:rsidRDefault="00B41CDE" w:rsidP="007034ED">
      <w:pPr>
        <w:ind w:firstLine="480"/>
      </w:pPr>
    </w:p>
    <w:p w:rsidR="00B41CDE" w:rsidRDefault="00B41CDE" w:rsidP="007034ED">
      <w:pPr>
        <w:ind w:firstLine="480"/>
      </w:pPr>
    </w:p>
    <w:p w:rsidR="00B41CDE" w:rsidRPr="007034ED" w:rsidRDefault="00B41CDE" w:rsidP="007034ED">
      <w:pPr>
        <w:ind w:firstLine="480"/>
        <w:rPr>
          <w:rFonts w:hint="eastAsia"/>
        </w:rPr>
      </w:pPr>
    </w:p>
    <w:sectPr w:rsidR="00B41CDE" w:rsidRPr="007034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CDE"/>
    <w:rsid w:val="000849A7"/>
    <w:rsid w:val="007034ED"/>
    <w:rsid w:val="008C4208"/>
    <w:rsid w:val="009E7141"/>
    <w:rsid w:val="00B41CDE"/>
    <w:rsid w:val="00C8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B823A"/>
  <w15:chartTrackingRefBased/>
  <w15:docId w15:val="{313E4792-30BD-437B-9D27-EFBBE6648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34ED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034ED"/>
    <w:pPr>
      <w:keepNext/>
      <w:keepLines/>
      <w:ind w:firstLineChars="0" w:firstLine="0"/>
      <w:jc w:val="left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34ED"/>
    <w:pPr>
      <w:keepNext/>
      <w:keepLines/>
      <w:ind w:firstLineChars="0" w:firstLine="0"/>
      <w:jc w:val="left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034ED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34ED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7034ED"/>
    <w:rPr>
      <w:rFonts w:ascii="Times New Roman" w:eastAsia="宋体" w:hAnsi="Times New Roman" w:cstheme="majorBidi"/>
      <w:b/>
      <w:bCs/>
      <w:sz w:val="28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7034ED"/>
    <w:pPr>
      <w:jc w:val="left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7034ED"/>
    <w:rPr>
      <w:rFonts w:ascii="Times New Roman" w:eastAsia="宋体" w:hAnsi="Times New Roman" w:cstheme="majorBidi"/>
      <w:b/>
      <w:bCs/>
      <w:sz w:val="24"/>
      <w:szCs w:val="32"/>
    </w:rPr>
  </w:style>
  <w:style w:type="paragraph" w:customStyle="1" w:styleId="a5">
    <w:name w:val="大标题"/>
    <w:basedOn w:val="a"/>
    <w:qFormat/>
    <w:rsid w:val="007034ED"/>
    <w:pPr>
      <w:ind w:firstLineChars="0" w:firstLine="0"/>
      <w:jc w:val="center"/>
    </w:pPr>
    <w:rPr>
      <w:b/>
      <w:sz w:val="32"/>
    </w:rPr>
  </w:style>
  <w:style w:type="character" w:customStyle="1" w:styleId="30">
    <w:name w:val="标题 3 字符"/>
    <w:basedOn w:val="a0"/>
    <w:link w:val="3"/>
    <w:uiPriority w:val="9"/>
    <w:rsid w:val="007034ED"/>
    <w:rPr>
      <w:rFonts w:ascii="Times New Roman" w:eastAsia="宋体" w:hAnsi="Times New Roman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iYao\Documents\&#33258;&#23450;&#20041;%20Office%20&#27169;&#26495;\&#27169;&#26495;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模板1.dotx</Template>
  <TotalTime>37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HuiYao</dc:creator>
  <cp:keywords/>
  <dc:description/>
  <cp:lastModifiedBy>yao hui</cp:lastModifiedBy>
  <cp:revision>1</cp:revision>
  <dcterms:created xsi:type="dcterms:W3CDTF">2020-04-30T08:12:00Z</dcterms:created>
  <dcterms:modified xsi:type="dcterms:W3CDTF">2020-04-30T09:28:00Z</dcterms:modified>
</cp:coreProperties>
</file>