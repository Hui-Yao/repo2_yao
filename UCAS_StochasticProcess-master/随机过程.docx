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2DC" w:rsidRDefault="00615554" w:rsidP="00615554">
      <w:pPr>
        <w:pStyle w:val="a5"/>
      </w:pPr>
      <w:r>
        <w:rPr>
          <w:rFonts w:hint="eastAsia"/>
        </w:rPr>
        <w:t>随机过程</w:t>
      </w:r>
    </w:p>
    <w:p w:rsidR="00C37DBB" w:rsidRDefault="00C37DBB" w:rsidP="00C37DBB">
      <w:pPr>
        <w:pStyle w:val="1"/>
      </w:pPr>
      <w:r>
        <w:rPr>
          <w:rFonts w:hint="eastAsia"/>
        </w:rPr>
        <w:t>-------------------------</w:t>
      </w:r>
      <w:r>
        <w:rPr>
          <w:rFonts w:hint="eastAsia"/>
        </w:rPr>
        <w:t>概念</w:t>
      </w:r>
      <w:r>
        <w:rPr>
          <w:rFonts w:hint="eastAsia"/>
        </w:rPr>
        <w:t>-------------------------</w:t>
      </w:r>
    </w:p>
    <w:p w:rsidR="00EB651A" w:rsidRDefault="00615554" w:rsidP="00615554">
      <w:pPr>
        <w:pStyle w:val="1"/>
      </w:pPr>
      <w:r>
        <w:rPr>
          <w:rFonts w:hint="eastAsia"/>
        </w:rPr>
        <w:t>1</w:t>
      </w:r>
      <w:r>
        <w:t xml:space="preserve"> </w:t>
      </w:r>
      <w:r w:rsidR="00EB651A">
        <w:rPr>
          <w:rFonts w:hint="eastAsia"/>
        </w:rPr>
        <w:t>概率空间</w:t>
      </w:r>
    </w:p>
    <w:p w:rsidR="00EB651A" w:rsidRDefault="009550D7" w:rsidP="005E6A85">
      <w:pPr>
        <w:ind w:firstLine="480"/>
      </w:pPr>
      <w:hyperlink r:id="rId4" w:history="1">
        <w:r w:rsidR="00EB651A">
          <w:rPr>
            <w:rStyle w:val="a6"/>
          </w:rPr>
          <w:t>https://www.zhihu.com/question/20642770</w:t>
        </w:r>
      </w:hyperlink>
      <w:r w:rsidR="005E6A85">
        <w:tab/>
      </w:r>
      <w:r w:rsidR="00EB651A">
        <w:rPr>
          <w:rFonts w:hint="eastAsia"/>
        </w:rPr>
        <w:t>一个小橘子</w:t>
      </w:r>
      <w:r w:rsidR="00EB651A">
        <w:rPr>
          <w:rFonts w:hint="eastAsia"/>
        </w:rPr>
        <w:t xml:space="preserve"> </w:t>
      </w:r>
      <w:r w:rsidR="00EB651A">
        <w:rPr>
          <w:rFonts w:hint="eastAsia"/>
        </w:rPr>
        <w:t>的回答。</w:t>
      </w:r>
    </w:p>
    <w:p w:rsidR="005E6A85" w:rsidRDefault="005E6A85" w:rsidP="007034ED">
      <w:pPr>
        <w:ind w:firstLine="480"/>
      </w:pPr>
      <w:r>
        <w:rPr>
          <w:rFonts w:hint="eastAsia"/>
        </w:rPr>
        <w:t>原概率空间：</w:t>
      </w:r>
      <w:r w:rsidRPr="005E6A85">
        <w:rPr>
          <w:position w:val="-12"/>
        </w:rPr>
        <w:object w:dxaOrig="865" w:dyaOrig="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18.35pt" o:ole="">
            <v:imagedata r:id="rId5" o:title=""/>
          </v:shape>
          <o:OLEObject Type="Embed" ProgID="Equation.AxMath" ShapeID="_x0000_i1025" DrawAspect="Content" ObjectID="_1648052226" r:id="rId6"/>
        </w:objec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表示的是样本空间，即一个事件所有的可能性；</w:t>
      </w:r>
      <w:r>
        <w:rPr>
          <w:rFonts w:hint="eastAsia"/>
        </w:rPr>
        <w:t>B</w:t>
      </w:r>
      <w:r>
        <w:rPr>
          <w:rFonts w:hint="eastAsia"/>
        </w:rPr>
        <w:t>是对于</w:t>
      </w:r>
      <w:r>
        <w:rPr>
          <w:rFonts w:hint="eastAsia"/>
        </w:rPr>
        <w:t>S</w:t>
      </w:r>
      <w:r>
        <w:rPr>
          <w:rFonts w:hint="eastAsia"/>
        </w:rPr>
        <w:t>的σ域</w:t>
      </w:r>
      <w:r w:rsidR="00657E83">
        <w:rPr>
          <w:rFonts w:hint="eastAsia"/>
        </w:rPr>
        <w:t>（σ</w:t>
      </w:r>
      <w:proofErr w:type="gramStart"/>
      <w:r w:rsidR="00657E83">
        <w:rPr>
          <w:rFonts w:hint="eastAsia"/>
        </w:rPr>
        <w:t>域指的</w:t>
      </w:r>
      <w:proofErr w:type="gramEnd"/>
      <w:r w:rsidR="00657E83">
        <w:rPr>
          <w:rFonts w:hint="eastAsia"/>
        </w:rPr>
        <w:t>是样本空间中集合</w:t>
      </w:r>
      <w:r w:rsidR="00816007">
        <w:rPr>
          <w:rFonts w:hint="eastAsia"/>
        </w:rPr>
        <w:t>或元素组成的集合</w:t>
      </w:r>
      <w:r w:rsidR="00657E83">
        <w:rPr>
          <w:rFonts w:hint="eastAsia"/>
        </w:rPr>
        <w:t>）</w:t>
      </w:r>
      <w:r>
        <w:rPr>
          <w:rFonts w:hint="eastAsia"/>
        </w:rPr>
        <w:t>，即由</w:t>
      </w:r>
      <w:r>
        <w:rPr>
          <w:rFonts w:hint="eastAsia"/>
        </w:rPr>
        <w:t>S</w:t>
      </w:r>
      <w:r>
        <w:rPr>
          <w:rFonts w:hint="eastAsia"/>
        </w:rPr>
        <w:t>中的元素构成的集合；</w:t>
      </w:r>
      <w:r>
        <w:rPr>
          <w:rFonts w:hint="eastAsia"/>
        </w:rPr>
        <w:t>p</w:t>
      </w:r>
      <w:r>
        <w:rPr>
          <w:rFonts w:hint="eastAsia"/>
        </w:rPr>
        <w:t>是建立在</w:t>
      </w:r>
      <w:r>
        <w:rPr>
          <w:rFonts w:hint="eastAsia"/>
        </w:rPr>
        <w:t>B</w:t>
      </w:r>
      <w:r>
        <w:rPr>
          <w:rFonts w:hint="eastAsia"/>
        </w:rPr>
        <w:t>上的概率函数（概率测度），即表示</w:t>
      </w:r>
      <w:r>
        <w:rPr>
          <w:rFonts w:hint="eastAsia"/>
        </w:rPr>
        <w:t>B</w:t>
      </w:r>
      <w:r>
        <w:rPr>
          <w:rFonts w:hint="eastAsia"/>
        </w:rPr>
        <w:t>中事件发生的概率。</w:t>
      </w:r>
    </w:p>
    <w:p w:rsidR="005E6A85" w:rsidRDefault="005E6A85" w:rsidP="007034ED">
      <w:pPr>
        <w:ind w:firstLine="480"/>
      </w:pPr>
      <w:r>
        <w:rPr>
          <w:rFonts w:hint="eastAsia"/>
        </w:rPr>
        <w:t>引入随机变量</w:t>
      </w:r>
      <w:r>
        <w:rPr>
          <w:rFonts w:hint="eastAsia"/>
        </w:rPr>
        <w:t>X</w:t>
      </w:r>
      <w:r>
        <w:rPr>
          <w:rFonts w:hint="eastAsia"/>
        </w:rPr>
        <w:t>，随机变量</w:t>
      </w:r>
      <w:r w:rsidR="003E064F">
        <w:rPr>
          <w:rFonts w:hint="eastAsia"/>
        </w:rPr>
        <w:t>也可以看作一个</w:t>
      </w:r>
      <w:r w:rsidR="003E064F">
        <w:rPr>
          <w:rFonts w:hint="eastAsia"/>
        </w:rPr>
        <w:t>function</w:t>
      </w:r>
      <w:r w:rsidR="003E064F">
        <w:rPr>
          <w:rFonts w:hint="eastAsia"/>
        </w:rPr>
        <w:t>，其</w:t>
      </w:r>
      <w:r>
        <w:rPr>
          <w:rFonts w:hint="eastAsia"/>
        </w:rPr>
        <w:t>作用是将样本空间中的事件用数字来表示</w:t>
      </w:r>
      <w:r w:rsidR="003E064F">
        <w:rPr>
          <w:rFonts w:hint="eastAsia"/>
        </w:rPr>
        <w:t>，使之</w:t>
      </w:r>
      <w:r w:rsidR="003E064F">
        <w:rPr>
          <w:rFonts w:hint="eastAsia"/>
        </w:rPr>
        <w:t>measurable</w:t>
      </w:r>
      <w:r w:rsidR="003E064F">
        <w:rPr>
          <w:rFonts w:hint="eastAsia"/>
        </w:rPr>
        <w:t>，进而可以带入公式计算了。</w:t>
      </w:r>
      <w:r w:rsidR="00120357">
        <w:rPr>
          <w:rFonts w:hint="eastAsia"/>
        </w:rPr>
        <w:t>同时随机变量的引入使得事件的表述更加简便。</w:t>
      </w:r>
    </w:p>
    <w:p w:rsidR="00120357" w:rsidRDefault="00120357" w:rsidP="00230ED2">
      <w:pPr>
        <w:ind w:firstLine="480"/>
        <w:jc w:val="left"/>
      </w:pPr>
      <w:r>
        <w:rPr>
          <w:rFonts w:hint="eastAsia"/>
        </w:rPr>
        <w:t>由随机变量诱导出的概率空间</w:t>
      </w:r>
      <w:r w:rsidRPr="00120357">
        <w:rPr>
          <w:position w:val="-12"/>
        </w:rPr>
        <w:object w:dxaOrig="1173" w:dyaOrig="377">
          <v:shape id="_x0000_i1026" type="#_x0000_t75" style="width:59.1pt;height:19pt" o:ole="">
            <v:imagedata r:id="rId7" o:title=""/>
          </v:shape>
          <o:OLEObject Type="Embed" ProgID="Equation.AxMath" ShapeID="_x0000_i1026" DrawAspect="Content" ObjectID="_1648052227" r:id="rId8"/>
        </w:object>
      </w:r>
      <w:r>
        <w:rPr>
          <w:rFonts w:hint="eastAsia"/>
        </w:rPr>
        <w:t>，</w:t>
      </w:r>
      <w:r w:rsidR="00230ED2">
        <w:rPr>
          <w:rFonts w:hint="eastAsia"/>
        </w:rPr>
        <w:t>Ω是诱导后的样本空间；</w:t>
      </w:r>
      <w:r w:rsidR="00230ED2" w:rsidRPr="00230ED2">
        <w:rPr>
          <w:position w:val="-12"/>
        </w:rPr>
        <w:object w:dxaOrig="346" w:dyaOrig="360">
          <v:shape id="_x0000_i1027" type="#_x0000_t75" style="width:17.65pt;height:18.35pt" o:ole="">
            <v:imagedata r:id="rId9" o:title=""/>
          </v:shape>
          <o:OLEObject Type="Embed" ProgID="Equation.AxMath" ShapeID="_x0000_i1027" DrawAspect="Content" ObjectID="_1648052228" r:id="rId10"/>
        </w:object>
      </w:r>
      <w:r w:rsidR="00230ED2">
        <w:rPr>
          <w:rFonts w:hint="eastAsia"/>
        </w:rPr>
        <w:t>基于Ω的σ域；</w:t>
      </w:r>
      <w:r w:rsidR="00230ED2">
        <w:rPr>
          <w:rFonts w:hint="eastAsia"/>
        </w:rPr>
        <w:t>P</w:t>
      </w:r>
      <w:r w:rsidR="00230ED2">
        <w:rPr>
          <w:rFonts w:hint="eastAsia"/>
          <w:vertAlign w:val="subscript"/>
        </w:rPr>
        <w:t>X</w:t>
      </w:r>
      <w:r w:rsidR="00230ED2">
        <w:rPr>
          <w:rFonts w:hint="eastAsia"/>
        </w:rPr>
        <w:t>是基于</w:t>
      </w:r>
      <w:r w:rsidR="00230ED2" w:rsidRPr="00230ED2">
        <w:rPr>
          <w:position w:val="-12"/>
        </w:rPr>
        <w:object w:dxaOrig="346" w:dyaOrig="360">
          <v:shape id="_x0000_i1028" type="#_x0000_t75" style="width:17.65pt;height:18.35pt" o:ole="">
            <v:imagedata r:id="rId9" o:title=""/>
          </v:shape>
          <o:OLEObject Type="Embed" ProgID="Equation.AxMath" ShapeID="_x0000_i1028" DrawAspect="Content" ObjectID="_1648052229" r:id="rId11"/>
        </w:object>
      </w:r>
      <w:r w:rsidR="00230ED2">
        <w:rPr>
          <w:rFonts w:hint="eastAsia"/>
        </w:rPr>
        <w:t>的概率函数。</w:t>
      </w:r>
    </w:p>
    <w:p w:rsidR="00230ED2" w:rsidRDefault="00230ED2" w:rsidP="004F129D">
      <w:pPr>
        <w:ind w:firstLine="480"/>
      </w:pPr>
      <w:r>
        <w:rPr>
          <w:rFonts w:hint="eastAsia"/>
        </w:rPr>
        <w:t>以连续投掷</w:t>
      </w:r>
      <w:r w:rsidR="004F129D">
        <w:rPr>
          <w:rFonts w:hint="eastAsia"/>
        </w:rPr>
        <w:t>2</w:t>
      </w:r>
      <w:r w:rsidR="004F129D">
        <w:rPr>
          <w:rFonts w:hint="eastAsia"/>
        </w:rPr>
        <w:t>枚色子</w:t>
      </w:r>
      <w:r>
        <w:rPr>
          <w:rFonts w:hint="eastAsia"/>
        </w:rPr>
        <w:t>为例，则原概率空间的样本空间</w:t>
      </w:r>
      <w:r w:rsidR="004F129D" w:rsidRPr="00230ED2">
        <w:rPr>
          <w:position w:val="-12"/>
        </w:rPr>
        <w:object w:dxaOrig="3721" w:dyaOrig="371">
          <v:shape id="_x0000_i1029" type="#_x0000_t75" style="width:186.1pt;height:18.35pt" o:ole="">
            <v:imagedata r:id="rId12" o:title=""/>
          </v:shape>
          <o:OLEObject Type="Embed" ProgID="Equation.AxMath" ShapeID="_x0000_i1029" DrawAspect="Content" ObjectID="_1648052230" r:id="rId13"/>
        </w:object>
      </w:r>
      <w:r>
        <w:rPr>
          <w:rFonts w:hint="eastAsia"/>
        </w:rPr>
        <w:t>，设随机变量</w:t>
      </w:r>
      <w:r>
        <w:rPr>
          <w:rFonts w:hint="eastAsia"/>
        </w:rPr>
        <w:t>X</w:t>
      </w:r>
      <w:r>
        <w:rPr>
          <w:rFonts w:hint="eastAsia"/>
        </w:rPr>
        <w:t>为</w:t>
      </w:r>
      <w:r w:rsidR="004F129D">
        <w:rPr>
          <w:rFonts w:hint="eastAsia"/>
        </w:rPr>
        <w:t>两次点数之和</w:t>
      </w:r>
      <w:r>
        <w:rPr>
          <w:rFonts w:hint="eastAsia"/>
        </w:rPr>
        <w:t>，则经过</w:t>
      </w:r>
      <w:r>
        <w:rPr>
          <w:rFonts w:hint="eastAsia"/>
        </w:rPr>
        <w:t>X</w:t>
      </w:r>
      <w:r>
        <w:rPr>
          <w:rFonts w:hint="eastAsia"/>
        </w:rPr>
        <w:t>诱导后的</w:t>
      </w:r>
      <w:r w:rsidR="004F129D">
        <w:rPr>
          <w:rFonts w:hint="eastAsia"/>
        </w:rPr>
        <w:t>样本空间</w:t>
      </w:r>
      <w:r w:rsidR="004F129D" w:rsidRPr="004F129D">
        <w:rPr>
          <w:position w:val="-12"/>
        </w:rPr>
        <w:object w:dxaOrig="2645" w:dyaOrig="371">
          <v:shape id="_x0000_i1030" type="#_x0000_t75" style="width:131.75pt;height:18.35pt" o:ole="">
            <v:imagedata r:id="rId14" o:title=""/>
          </v:shape>
          <o:OLEObject Type="Embed" ProgID="Equation.AxMath" ShapeID="_x0000_i1030" DrawAspect="Content" ObjectID="_1648052231" r:id="rId15"/>
        </w:object>
      </w:r>
      <w:r w:rsidR="004F129D">
        <w:rPr>
          <w:rFonts w:hint="eastAsia"/>
        </w:rPr>
        <w:t>，</w:t>
      </w:r>
      <w:r w:rsidR="004F129D" w:rsidRPr="00230ED2">
        <w:rPr>
          <w:position w:val="-12"/>
        </w:rPr>
        <w:object w:dxaOrig="346" w:dyaOrig="360">
          <v:shape id="_x0000_i1031" type="#_x0000_t75" style="width:17.65pt;height:18.35pt" o:ole="">
            <v:imagedata r:id="rId9" o:title=""/>
          </v:shape>
          <o:OLEObject Type="Embed" ProgID="Equation.AxMath" ShapeID="_x0000_i1031" DrawAspect="Content" ObjectID="_1648052232" r:id="rId16"/>
        </w:object>
      </w:r>
      <w:r w:rsidR="004F129D">
        <w:rPr>
          <w:rFonts w:hint="eastAsia"/>
        </w:rPr>
        <w:t>是Ω中元素的集合，比如不大于</w:t>
      </w:r>
      <w:r w:rsidR="004F129D">
        <w:rPr>
          <w:rFonts w:hint="eastAsia"/>
        </w:rPr>
        <w:t>5</w:t>
      </w:r>
      <w:r w:rsidR="004F129D">
        <w:rPr>
          <w:rFonts w:hint="eastAsia"/>
        </w:rPr>
        <w:t>，不小于</w:t>
      </w:r>
      <w:r w:rsidR="004F129D">
        <w:rPr>
          <w:rFonts w:hint="eastAsia"/>
        </w:rPr>
        <w:t>6</w:t>
      </w:r>
      <w:r w:rsidR="004F129D">
        <w:rPr>
          <w:rFonts w:hint="eastAsia"/>
        </w:rPr>
        <w:t>等等。</w:t>
      </w:r>
      <w:r w:rsidR="004F129D">
        <w:rPr>
          <w:rFonts w:hint="eastAsia"/>
        </w:rPr>
        <w:t>P</w:t>
      </w:r>
      <w:r w:rsidR="004F129D">
        <w:rPr>
          <w:rFonts w:hint="eastAsia"/>
          <w:vertAlign w:val="subscript"/>
        </w:rPr>
        <w:t>X</w:t>
      </w:r>
      <w:r w:rsidR="004F129D">
        <w:rPr>
          <w:rFonts w:hint="eastAsia"/>
        </w:rPr>
        <w:t>则是计算出</w:t>
      </w:r>
      <w:r w:rsidR="004F129D" w:rsidRPr="00230ED2">
        <w:rPr>
          <w:position w:val="-12"/>
        </w:rPr>
        <w:object w:dxaOrig="346" w:dyaOrig="360">
          <v:shape id="_x0000_i1032" type="#_x0000_t75" style="width:17.65pt;height:18.35pt" o:ole="">
            <v:imagedata r:id="rId9" o:title=""/>
          </v:shape>
          <o:OLEObject Type="Embed" ProgID="Equation.AxMath" ShapeID="_x0000_i1032" DrawAspect="Content" ObjectID="_1648052233" r:id="rId17"/>
        </w:object>
      </w:r>
      <w:r w:rsidR="004F129D">
        <w:rPr>
          <w:rFonts w:hint="eastAsia"/>
        </w:rPr>
        <w:t>中各个事件的概率。</w:t>
      </w:r>
    </w:p>
    <w:p w:rsidR="004F129D" w:rsidRDefault="004F129D" w:rsidP="004F129D">
      <w:pPr>
        <w:ind w:firstLine="480"/>
      </w:pPr>
      <w:r>
        <w:rPr>
          <w:rFonts w:hint="eastAsia"/>
        </w:rPr>
        <w:t>需要注意的是，诱导后的概率空间中概率的计算是基于原概率空间的</w:t>
      </w:r>
      <w:r w:rsidR="00683154">
        <w:rPr>
          <w:rFonts w:hint="eastAsia"/>
        </w:rPr>
        <w:t>。</w:t>
      </w:r>
    </w:p>
    <w:p w:rsidR="00007A6E" w:rsidRDefault="00007A6E" w:rsidP="00007A6E">
      <w:pPr>
        <w:ind w:firstLineChars="0" w:firstLine="0"/>
      </w:pPr>
    </w:p>
    <w:p w:rsidR="00615554" w:rsidRPr="004F129D" w:rsidRDefault="00615554" w:rsidP="0061555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条件数学期望</w:t>
      </w:r>
    </w:p>
    <w:p w:rsidR="00120357" w:rsidRDefault="00615554" w:rsidP="007034ED">
      <w:pPr>
        <w:ind w:firstLine="480"/>
      </w:pPr>
      <w:r>
        <w:rPr>
          <w:rFonts w:hint="eastAsia"/>
        </w:rPr>
        <w:t>E</w:t>
      </w:r>
      <w:r>
        <w:t>(X)</w:t>
      </w:r>
      <w:r>
        <w:rPr>
          <w:rFonts w:hint="eastAsia"/>
        </w:rPr>
        <w:t>是对</w:t>
      </w:r>
      <w:r>
        <w:rPr>
          <w:rFonts w:hint="eastAsia"/>
        </w:rPr>
        <w:t>X</w:t>
      </w:r>
      <w:r>
        <w:rPr>
          <w:rFonts w:hint="eastAsia"/>
        </w:rPr>
        <w:t>的样本空间Ω全体的加权平均，</w:t>
      </w:r>
      <w:r>
        <w:rPr>
          <w:rFonts w:hint="eastAsia"/>
        </w:rPr>
        <w:t>E(</w:t>
      </w:r>
      <w:r>
        <w:t>X)</w:t>
      </w:r>
      <w:r>
        <w:rPr>
          <w:rFonts w:hint="eastAsia"/>
        </w:rPr>
        <w:t>是一个数值。</w:t>
      </w:r>
    </w:p>
    <w:p w:rsidR="00615554" w:rsidRDefault="00615554" w:rsidP="007034ED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Y</w:t>
      </w:r>
      <w:r>
        <w:rPr>
          <w:rFonts w:hint="eastAsia"/>
        </w:rPr>
        <w:t>取确切值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时，</w:t>
      </w:r>
      <w:r w:rsidRPr="00615554">
        <w:rPr>
          <w:position w:val="-12"/>
        </w:rPr>
        <w:object w:dxaOrig="1392" w:dyaOrig="377">
          <v:shape id="_x0000_i1033" type="#_x0000_t75" style="width:69.3pt;height:19pt" o:ole="">
            <v:imagedata r:id="rId18" o:title=""/>
          </v:shape>
          <o:OLEObject Type="Embed" ProgID="Equation.AxMath" ShapeID="_x0000_i1033" DrawAspect="Content" ObjectID="_1648052234" r:id="rId19"/>
        </w:object>
      </w:r>
      <w:r>
        <w:rPr>
          <w:rFonts w:hint="eastAsia"/>
        </w:rPr>
        <w:t>是当</w:t>
      </w:r>
      <w:r>
        <w:rPr>
          <w:rFonts w:hint="eastAsia"/>
        </w:rPr>
        <w:t>Y=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时</w:t>
      </w:r>
      <w:r>
        <w:rPr>
          <w:rFonts w:hint="eastAsia"/>
        </w:rPr>
        <w:t>X</w:t>
      </w:r>
      <w:r>
        <w:rPr>
          <w:rFonts w:hint="eastAsia"/>
        </w:rPr>
        <w:t>的条件数学期望</w:t>
      </w:r>
      <w:r w:rsidR="003D59B8">
        <w:rPr>
          <w:rFonts w:hint="eastAsia"/>
        </w:rPr>
        <w:t>,</w:t>
      </w:r>
      <w:r w:rsidR="003D59B8">
        <w:rPr>
          <w:rFonts w:hint="eastAsia"/>
        </w:rPr>
        <w:t>这也是一</w:t>
      </w:r>
      <w:proofErr w:type="gramStart"/>
      <w:r w:rsidR="003D59B8">
        <w:rPr>
          <w:rFonts w:hint="eastAsia"/>
        </w:rPr>
        <w:t>个</w:t>
      </w:r>
      <w:proofErr w:type="gramEnd"/>
      <w:r w:rsidR="003D59B8">
        <w:rPr>
          <w:rFonts w:hint="eastAsia"/>
        </w:rPr>
        <w:t>数值</w:t>
      </w:r>
      <w:r>
        <w:rPr>
          <w:rFonts w:hint="eastAsia"/>
        </w:rPr>
        <w:t>。</w:t>
      </w:r>
    </w:p>
    <w:p w:rsidR="008B56C6" w:rsidRDefault="003D59B8" w:rsidP="007034ED">
      <w:pPr>
        <w:ind w:firstLine="480"/>
      </w:pPr>
      <w:r w:rsidRPr="00615554">
        <w:rPr>
          <w:position w:val="-12"/>
        </w:rPr>
        <w:object w:dxaOrig="1392" w:dyaOrig="377">
          <v:shape id="_x0000_i1034" type="#_x0000_t75" style="width:69.3pt;height:19pt" o:ole="">
            <v:imagedata r:id="rId18" o:title=""/>
          </v:shape>
          <o:OLEObject Type="Embed" ProgID="Equation.AxMath" ShapeID="_x0000_i1034" DrawAspect="Content" ObjectID="_1648052235" r:id="rId20"/>
        </w:object>
      </w:r>
      <w:r>
        <w:rPr>
          <w:rFonts w:hint="eastAsia"/>
        </w:rPr>
        <w:t>表示的是</w:t>
      </w:r>
      <w:r w:rsidRPr="003D59B8">
        <w:rPr>
          <w:position w:val="-12"/>
        </w:rPr>
        <w:object w:dxaOrig="632" w:dyaOrig="371">
          <v:shape id="_x0000_i1035" type="#_x0000_t75" style="width:31.9pt;height:18.35pt" o:ole="">
            <v:imagedata r:id="rId21" o:title=""/>
          </v:shape>
          <o:OLEObject Type="Embed" ProgID="Equation.AxMath" ShapeID="_x0000_i1035" DrawAspect="Content" ObjectID="_1648052236" r:id="rId22"/>
        </w:object>
      </w:r>
      <w:r>
        <w:rPr>
          <w:rFonts w:hint="eastAsia"/>
        </w:rPr>
        <w:t>的取值域为</w:t>
      </w:r>
      <w:r w:rsidRPr="003D59B8">
        <w:rPr>
          <w:position w:val="-13"/>
        </w:rPr>
        <w:object w:dxaOrig="2038" w:dyaOrig="386">
          <v:shape id="_x0000_i1036" type="#_x0000_t75" style="width:101.9pt;height:19pt" o:ole="">
            <v:imagedata r:id="rId23" o:title=""/>
          </v:shape>
          <o:OLEObject Type="Embed" ProgID="Equation.AxMath" ShapeID="_x0000_i1036" DrawAspect="Content" ObjectID="_1648052237" r:id="rId24"/>
        </w:object>
      </w:r>
      <w:r>
        <w:rPr>
          <w:rFonts w:hint="eastAsia"/>
        </w:rPr>
        <w:t>时，</w:t>
      </w:r>
      <w:r w:rsidRPr="003D59B8">
        <w:rPr>
          <w:position w:val="-12"/>
        </w:rPr>
        <w:object w:dxaOrig="632" w:dyaOrig="371">
          <v:shape id="_x0000_i1037" type="#_x0000_t75" style="width:31.9pt;height:18.35pt" o:ole="">
            <v:imagedata r:id="rId21" o:title=""/>
          </v:shape>
          <o:OLEObject Type="Embed" ProgID="Equation.AxMath" ShapeID="_x0000_i1037" DrawAspect="Content" ObjectID="_1648052238" r:id="rId25"/>
        </w:object>
      </w:r>
      <w:r>
        <w:rPr>
          <w:rFonts w:hint="eastAsia"/>
        </w:rPr>
        <w:t>的取值域局部加权平均。</w:t>
      </w:r>
    </w:p>
    <w:p w:rsidR="00615554" w:rsidRPr="003D59B8" w:rsidRDefault="003D59B8" w:rsidP="007034ED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Y</w:t>
      </w:r>
      <w:r>
        <w:rPr>
          <w:rFonts w:hint="eastAsia"/>
        </w:rPr>
        <w:t>的取值发生变化时，</w:t>
      </w:r>
      <w:r w:rsidRPr="00615554">
        <w:rPr>
          <w:position w:val="-12"/>
        </w:rPr>
        <w:object w:dxaOrig="1392" w:dyaOrig="377">
          <v:shape id="_x0000_i1038" type="#_x0000_t75" style="width:69.3pt;height:19pt" o:ole="">
            <v:imagedata r:id="rId18" o:title=""/>
          </v:shape>
          <o:OLEObject Type="Embed" ProgID="Equation.AxMath" ShapeID="_x0000_i1038" DrawAspect="Content" ObjectID="_1648052239" r:id="rId26"/>
        </w:object>
      </w:r>
      <w:r>
        <w:rPr>
          <w:rFonts w:hint="eastAsia"/>
        </w:rPr>
        <w:t>的取值域</w:t>
      </w:r>
      <w:r w:rsidRPr="003D59B8">
        <w:rPr>
          <w:position w:val="-13"/>
        </w:rPr>
        <w:object w:dxaOrig="2038" w:dyaOrig="386">
          <v:shape id="_x0000_i1039" type="#_x0000_t75" style="width:101.9pt;height:19pt" o:ole="">
            <v:imagedata r:id="rId23" o:title=""/>
          </v:shape>
          <o:OLEObject Type="Embed" ProgID="Equation.AxMath" ShapeID="_x0000_i1039" DrawAspect="Content" ObjectID="_1648052240" r:id="rId27"/>
        </w:object>
      </w:r>
      <w:r>
        <w:rPr>
          <w:rFonts w:hint="eastAsia"/>
        </w:rPr>
        <w:t>也不同，即按照</w:t>
      </w:r>
      <w:r>
        <w:rPr>
          <w:rFonts w:hint="eastAsia"/>
        </w:rPr>
        <w:t>Y</w:t>
      </w:r>
      <w:r>
        <w:rPr>
          <w:rFonts w:hint="eastAsia"/>
        </w:rPr>
        <w:t>的不同取值，整个样本空间被划分为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不相容的集合—</w:t>
      </w:r>
      <w:r w:rsidRPr="003D59B8">
        <w:rPr>
          <w:position w:val="-19"/>
        </w:rPr>
        <w:object w:dxaOrig="1773" w:dyaOrig="513">
          <v:shape id="_x0000_i1040" type="#_x0000_t75" style="width:89pt;height:25.8pt" o:ole="">
            <v:imagedata r:id="rId28" o:title=""/>
          </v:shape>
          <o:OLEObject Type="Embed" ProgID="Equation.AxMath" ShapeID="_x0000_i1040" DrawAspect="Content" ObjectID="_1648052241" r:id="rId29"/>
        </w:object>
      </w:r>
      <w:r>
        <w:rPr>
          <w:rFonts w:hint="eastAsia"/>
        </w:rPr>
        <w:t>。</w:t>
      </w:r>
      <w:r w:rsidR="008B56C6">
        <w:rPr>
          <w:rFonts w:hint="eastAsia"/>
        </w:rPr>
        <w:t>因此</w:t>
      </w:r>
      <w:r w:rsidR="008B56C6" w:rsidRPr="00615554">
        <w:rPr>
          <w:position w:val="-12"/>
        </w:rPr>
        <w:object w:dxaOrig="1392" w:dyaOrig="377">
          <v:shape id="_x0000_i1041" type="#_x0000_t75" style="width:69.3pt;height:19pt" o:ole="">
            <v:imagedata r:id="rId18" o:title=""/>
          </v:shape>
          <o:OLEObject Type="Embed" ProgID="Equation.AxMath" ShapeID="_x0000_i1041" DrawAspect="Content" ObjectID="_1648052242" r:id="rId30"/>
        </w:object>
      </w:r>
      <w:r w:rsidR="008B56C6">
        <w:rPr>
          <w:rFonts w:hint="eastAsia"/>
        </w:rPr>
        <w:t>是在某一个</w:t>
      </w:r>
      <w:r w:rsidR="008B56C6" w:rsidRPr="008B56C6">
        <w:rPr>
          <w:position w:val="-13"/>
        </w:rPr>
        <w:object w:dxaOrig="1435" w:dyaOrig="386">
          <v:shape id="_x0000_i1042" type="#_x0000_t75" style="width:1in;height:19pt" o:ole="">
            <v:imagedata r:id="rId31" o:title=""/>
          </v:shape>
          <o:OLEObject Type="Embed" ProgID="Equation.AxMath" ShapeID="_x0000_i1042" DrawAspect="Content" ObjectID="_1648052243" r:id="rId32"/>
        </w:object>
      </w:r>
      <w:r w:rsidR="008B56C6">
        <w:rPr>
          <w:rFonts w:hint="eastAsia"/>
        </w:rPr>
        <w:t>上</w:t>
      </w:r>
      <w:r w:rsidR="008B56C6" w:rsidRPr="003D59B8">
        <w:rPr>
          <w:position w:val="-12"/>
        </w:rPr>
        <w:object w:dxaOrig="632" w:dyaOrig="371">
          <v:shape id="_x0000_i1043" type="#_x0000_t75" style="width:31.9pt;height:18.35pt" o:ole="">
            <v:imagedata r:id="rId21" o:title=""/>
          </v:shape>
          <o:OLEObject Type="Embed" ProgID="Equation.AxMath" ShapeID="_x0000_i1043" DrawAspect="Content" ObjectID="_1648052244" r:id="rId33"/>
        </w:object>
      </w:r>
      <w:r w:rsidR="008B56C6">
        <w:rPr>
          <w:rFonts w:hint="eastAsia"/>
        </w:rPr>
        <w:t>的局部加权平均。</w:t>
      </w:r>
    </w:p>
    <w:p w:rsidR="00B13297" w:rsidRDefault="008B56C6" w:rsidP="00B13297">
      <w:pPr>
        <w:ind w:firstLine="480"/>
      </w:pPr>
      <w:r>
        <w:rPr>
          <w:rFonts w:hint="eastAsia"/>
        </w:rPr>
        <w:t>因此，关于不同的</w:t>
      </w:r>
      <w:r>
        <w:rPr>
          <w:rFonts w:hint="eastAsia"/>
        </w:rPr>
        <w:t>Y</w:t>
      </w:r>
      <w:r>
        <w:rPr>
          <w:rFonts w:hint="eastAsia"/>
        </w:rPr>
        <w:t>值，会得到</w:t>
      </w:r>
      <w:r>
        <w:rPr>
          <w:rFonts w:hint="eastAsia"/>
        </w:rPr>
        <w:t>X</w:t>
      </w:r>
      <w:r>
        <w:rPr>
          <w:rFonts w:hint="eastAsia"/>
        </w:rPr>
        <w:t>在不同局部取值域上的条件数学期望，</w:t>
      </w:r>
      <w:r>
        <w:rPr>
          <w:rFonts w:hint="eastAsia"/>
        </w:rPr>
        <w:lastRenderedPageBreak/>
        <w:t>所以引入</w:t>
      </w:r>
      <w:r w:rsidRPr="008B56C6">
        <w:rPr>
          <w:rFonts w:hint="eastAsia"/>
          <w:color w:val="FF0000"/>
        </w:rPr>
        <w:t>随机变量</w:t>
      </w:r>
      <w:r w:rsidRPr="008B56C6">
        <w:rPr>
          <w:color w:val="FF0000"/>
          <w:position w:val="-12"/>
        </w:rPr>
        <w:object w:dxaOrig="901" w:dyaOrig="371">
          <v:shape id="_x0000_i1044" type="#_x0000_t75" style="width:44.85pt;height:18.35pt" o:ole="">
            <v:imagedata r:id="rId34" o:title=""/>
          </v:shape>
          <o:OLEObject Type="Embed" ProgID="Equation.AxMath" ShapeID="_x0000_i1044" DrawAspect="Content" ObjectID="_1648052245" r:id="rId35"/>
        </w:object>
      </w:r>
      <w:r>
        <w:rPr>
          <w:rFonts w:hint="eastAsia"/>
        </w:rPr>
        <w:t>，称之为随机变量</w:t>
      </w:r>
      <w:r>
        <w:rPr>
          <w:rFonts w:hint="eastAsia"/>
        </w:rPr>
        <w:t>X</w:t>
      </w:r>
      <w:r>
        <w:rPr>
          <w:rFonts w:hint="eastAsia"/>
        </w:rPr>
        <w:t>关于随机变量</w:t>
      </w:r>
      <w:r>
        <w:rPr>
          <w:rFonts w:hint="eastAsia"/>
        </w:rPr>
        <w:t>Y</w:t>
      </w:r>
      <w:r>
        <w:rPr>
          <w:rFonts w:hint="eastAsia"/>
        </w:rPr>
        <w:t>的条件数学期望。</w:t>
      </w:r>
      <w:r w:rsidR="00B13297">
        <w:rPr>
          <w:rFonts w:hint="eastAsia"/>
          <w:color w:val="000000" w:themeColor="text1"/>
        </w:rPr>
        <w:t>随机变量</w:t>
      </w:r>
      <w:r w:rsidR="00B13297" w:rsidRPr="00B13297">
        <w:rPr>
          <w:color w:val="000000" w:themeColor="text1"/>
          <w:position w:val="-12"/>
        </w:rPr>
        <w:object w:dxaOrig="901" w:dyaOrig="371">
          <v:shape id="_x0000_i1045" type="#_x0000_t75" style="width:44.85pt;height:18.35pt" o:ole="">
            <v:imagedata r:id="rId34" o:title=""/>
          </v:shape>
          <o:OLEObject Type="Embed" ProgID="Equation.AxMath" ShapeID="_x0000_i1045" DrawAspect="Content" ObjectID="_1648052246" r:id="rId36"/>
        </w:object>
      </w:r>
      <w:r w:rsidR="00B13297" w:rsidRPr="00B13297">
        <w:rPr>
          <w:rFonts w:hint="eastAsia"/>
          <w:color w:val="000000" w:themeColor="text1"/>
        </w:rPr>
        <w:t>是关于</w:t>
      </w:r>
      <w:r w:rsidR="00B13297" w:rsidRPr="00B13297">
        <w:rPr>
          <w:rFonts w:hint="eastAsia"/>
          <w:color w:val="000000" w:themeColor="text1"/>
        </w:rPr>
        <w:t>Y</w:t>
      </w:r>
      <w:r w:rsidR="00B13297" w:rsidRPr="00B13297">
        <w:rPr>
          <w:rFonts w:hint="eastAsia"/>
          <w:color w:val="000000" w:themeColor="text1"/>
        </w:rPr>
        <w:t>的函数</w:t>
      </w:r>
      <w:r w:rsidR="00B13297">
        <w:rPr>
          <w:rFonts w:hint="eastAsia"/>
          <w:color w:val="000000" w:themeColor="text1"/>
        </w:rPr>
        <w:t>，而实际上它只是</w:t>
      </w:r>
      <w:r w:rsidR="00B13297" w:rsidRPr="00615554">
        <w:rPr>
          <w:position w:val="-12"/>
        </w:rPr>
        <w:object w:dxaOrig="1392" w:dyaOrig="377">
          <v:shape id="_x0000_i1046" type="#_x0000_t75" style="width:69.3pt;height:19pt" o:ole="">
            <v:imagedata r:id="rId18" o:title=""/>
          </v:shape>
          <o:OLEObject Type="Embed" ProgID="Equation.AxMath" ShapeID="_x0000_i1046" DrawAspect="Content" ObjectID="_1648052247" r:id="rId37"/>
        </w:object>
      </w:r>
      <w:r w:rsidR="00B13297">
        <w:rPr>
          <w:rFonts w:hint="eastAsia"/>
        </w:rPr>
        <w:t>的统一表达式。</w:t>
      </w:r>
    </w:p>
    <w:p w:rsidR="00B13297" w:rsidRDefault="00B13297" w:rsidP="007034ED">
      <w:pPr>
        <w:ind w:firstLine="480"/>
      </w:pPr>
    </w:p>
    <w:p w:rsidR="00615554" w:rsidRDefault="008B56C6" w:rsidP="007034ED">
      <w:pPr>
        <w:ind w:firstLine="480"/>
        <w:rPr>
          <w:color w:val="000000" w:themeColor="text1"/>
        </w:rPr>
      </w:pPr>
      <w:r>
        <w:rPr>
          <w:rFonts w:hint="eastAsia"/>
        </w:rPr>
        <w:t>因为</w:t>
      </w:r>
      <w:r w:rsidRPr="008B56C6">
        <w:rPr>
          <w:color w:val="FF0000"/>
          <w:position w:val="-12"/>
        </w:rPr>
        <w:object w:dxaOrig="901" w:dyaOrig="371">
          <v:shape id="_x0000_i1047" type="#_x0000_t75" style="width:44.85pt;height:18.35pt" o:ole="">
            <v:imagedata r:id="rId34" o:title=""/>
          </v:shape>
          <o:OLEObject Type="Embed" ProgID="Equation.AxMath" ShapeID="_x0000_i1047" DrawAspect="Content" ObjectID="_1648052248" r:id="rId38"/>
        </w:object>
      </w:r>
      <w:r w:rsidRPr="008B56C6"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随机变量，故其存在分布列，存在期望值：</w:t>
      </w:r>
    </w:p>
    <w:p w:rsidR="008B56C6" w:rsidRPr="008B56C6" w:rsidRDefault="008B56C6" w:rsidP="00B13297">
      <w:pPr>
        <w:ind w:firstLine="480"/>
        <w:jc w:val="center"/>
        <w:rPr>
          <w:color w:val="000000" w:themeColor="text1"/>
        </w:rPr>
      </w:pPr>
      <w:r w:rsidRPr="008B56C6">
        <w:rPr>
          <w:color w:val="000000" w:themeColor="text1"/>
          <w:position w:val="-13"/>
        </w:rPr>
        <w:object w:dxaOrig="2332" w:dyaOrig="386">
          <v:shape id="_x0000_i1048" type="#_x0000_t75" style="width:116.85pt;height:19pt" o:ole="">
            <v:imagedata r:id="rId39" o:title=""/>
          </v:shape>
          <o:OLEObject Type="Embed" ProgID="Equation.AxMath" ShapeID="_x0000_i1048" DrawAspect="Content" ObjectID="_1648052249" r:id="rId40"/>
        </w:object>
      </w:r>
    </w:p>
    <w:p w:rsidR="00857A2A" w:rsidRDefault="00B13297" w:rsidP="00B13297">
      <w:pPr>
        <w:ind w:firstLine="480"/>
        <w:rPr>
          <w:color w:val="000000" w:themeColor="text1"/>
        </w:rPr>
      </w:pPr>
      <w:r>
        <w:rPr>
          <w:rFonts w:hint="eastAsia"/>
        </w:rPr>
        <w:t>如何理解上述等式呢？</w:t>
      </w:r>
      <w:r>
        <w:br/>
      </w:r>
      <w:r>
        <w:rPr>
          <w:rFonts w:hint="eastAsia"/>
        </w:rPr>
        <w:t>E</w:t>
      </w:r>
      <w:r>
        <w:t>(X)</w:t>
      </w:r>
      <w:r>
        <w:rPr>
          <w:rFonts w:hint="eastAsia"/>
        </w:rPr>
        <w:t>表示的是对整个样本空间的加权平均值，</w:t>
      </w:r>
      <w:r w:rsidRPr="00615554">
        <w:rPr>
          <w:position w:val="-12"/>
        </w:rPr>
        <w:object w:dxaOrig="1392" w:dyaOrig="377">
          <v:shape id="_x0000_i1049" type="#_x0000_t75" style="width:69.3pt;height:19pt" o:ole="">
            <v:imagedata r:id="rId18" o:title=""/>
          </v:shape>
          <o:OLEObject Type="Embed" ProgID="Equation.AxMath" ShapeID="_x0000_i1049" DrawAspect="Content" ObjectID="_1648052250" r:id="rId41"/>
        </w:object>
      </w:r>
      <w:r>
        <w:rPr>
          <w:rFonts w:hint="eastAsia"/>
        </w:rPr>
        <w:t>表示的是部分样本空间的加权平均值，</w:t>
      </w:r>
      <w:r w:rsidRPr="008B56C6">
        <w:rPr>
          <w:color w:val="000000" w:themeColor="text1"/>
          <w:position w:val="-13"/>
        </w:rPr>
        <w:object w:dxaOrig="1358" w:dyaOrig="386">
          <v:shape id="_x0000_i1050" type="#_x0000_t75" style="width:67.9pt;height:19pt" o:ole="">
            <v:imagedata r:id="rId42" o:title=""/>
          </v:shape>
          <o:OLEObject Type="Embed" ProgID="Equation.AxMath" ShapeID="_x0000_i1050" DrawAspect="Content" ObjectID="_1648052251" r:id="rId43"/>
        </w:object>
      </w:r>
      <w:r>
        <w:rPr>
          <w:rFonts w:hint="eastAsia"/>
          <w:color w:val="000000" w:themeColor="text1"/>
        </w:rPr>
        <w:t>表示的是对所有局部样本空间均值的数学期望（也就是说对所有部分均值再取均值），两者自然相等。</w:t>
      </w:r>
    </w:p>
    <w:p w:rsidR="00857A2A" w:rsidRDefault="00857A2A" w:rsidP="00B13297">
      <w:pPr>
        <w:ind w:firstLine="480"/>
        <w:rPr>
          <w:color w:val="000000" w:themeColor="text1"/>
        </w:rPr>
      </w:pPr>
    </w:p>
    <w:p w:rsidR="00B13297" w:rsidRPr="00B13297" w:rsidRDefault="00B13297" w:rsidP="00B1329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</w:p>
    <w:p w:rsidR="00677C3E" w:rsidRDefault="00B13297" w:rsidP="00677C3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1.</w:t>
      </w:r>
      <w:r>
        <w:rPr>
          <w:shd w:val="clear" w:color="auto" w:fill="FFFFFF"/>
        </w:rPr>
        <w:t>可以把该年级每个学生的成绩</w:t>
      </w:r>
      <w:r w:rsidR="00677C3E">
        <w:rPr>
          <w:rFonts w:hint="eastAsia"/>
          <w:shd w:val="clear" w:color="auto" w:fill="FFFFFF"/>
        </w:rPr>
        <w:t>累加</w:t>
      </w:r>
      <w:r>
        <w:rPr>
          <w:shd w:val="clear" w:color="auto" w:fill="FFFFFF"/>
        </w:rPr>
        <w:t>起来，然后再除以总人数，这是极为常规的方法。该方法对应于计算</w:t>
      </w:r>
      <w:r>
        <w:rPr>
          <w:shd w:val="clear" w:color="auto" w:fill="FFFFFF"/>
        </w:rPr>
        <w:t>EX</w:t>
      </w:r>
      <w:r>
        <w:rPr>
          <w:shd w:val="clear" w:color="auto" w:fill="FFFFFF"/>
        </w:rPr>
        <w:t>；</w:t>
      </w:r>
    </w:p>
    <w:p w:rsidR="00677C3E" w:rsidRDefault="00B13297" w:rsidP="00677C3E">
      <w:pPr>
        <w:ind w:firstLine="480"/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t>我们还可以先计算每个班级的平均分（</w:t>
      </w:r>
      <w:r>
        <w:rPr>
          <w:color w:val="0000FF"/>
          <w:bdr w:val="none" w:sz="0" w:space="0" w:color="auto" w:frame="1"/>
          <w:shd w:val="clear" w:color="auto" w:fill="FFFFFF"/>
        </w:rPr>
        <w:t>第一次平均</w:t>
      </w:r>
      <w:r>
        <w:rPr>
          <w:shd w:val="clear" w:color="auto" w:fill="FFFFFF"/>
        </w:rPr>
        <w:t>），然后在把每个班级的平均分加起来除以班级数（</w:t>
      </w:r>
      <w:r>
        <w:rPr>
          <w:color w:val="0000FF"/>
          <w:bdr w:val="none" w:sz="0" w:space="0" w:color="auto" w:frame="1"/>
          <w:shd w:val="clear" w:color="auto" w:fill="FFFFFF"/>
        </w:rPr>
        <w:t>第二次平均</w:t>
      </w:r>
      <w:r>
        <w:rPr>
          <w:shd w:val="clear" w:color="auto" w:fill="FFFFFF"/>
        </w:rPr>
        <w:t>）。这便是</w:t>
      </w:r>
      <w:r>
        <w:rPr>
          <w:shd w:val="clear" w:color="auto" w:fill="FFFFFF"/>
        </w:rPr>
        <w:t>E(E(X|Y))</w:t>
      </w:r>
      <w:r>
        <w:rPr>
          <w:shd w:val="clear" w:color="auto" w:fill="FFFFFF"/>
        </w:rPr>
        <w:t>。这个例子里面，每个班级相当于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，计算每个班级的平均分相当于固定一个</w:t>
      </w:r>
      <w:r>
        <w:rPr>
          <w:shd w:val="clear" w:color="auto" w:fill="FFFFFF"/>
        </w:rPr>
        <w:t>Y=y</w:t>
      </w:r>
      <w:r>
        <w:rPr>
          <w:shd w:val="clear" w:color="auto" w:fill="FFFFFF"/>
        </w:rPr>
        <w:t>去求</w:t>
      </w:r>
      <w:r>
        <w:rPr>
          <w:shd w:val="clear" w:color="auto" w:fill="FFFFFF"/>
        </w:rPr>
        <w:t>E(X|Y=y)</w:t>
      </w:r>
      <w:r>
        <w:rPr>
          <w:shd w:val="clear" w:color="auto" w:fill="FFFFFF"/>
        </w:rPr>
        <w:t>，最后再对班级做平均。</w:t>
      </w:r>
    </w:p>
    <w:p w:rsidR="00615554" w:rsidRDefault="00B13297" w:rsidP="00677C3E">
      <w:pPr>
        <w:ind w:firstLine="480"/>
      </w:pPr>
      <w:r>
        <w:rPr>
          <w:shd w:val="clear" w:color="auto" w:fill="FFFFFF"/>
        </w:rPr>
        <w:t>很显然，用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的方法得到的结果是一致的。即</w:t>
      </w:r>
      <w:r>
        <w:rPr>
          <w:shd w:val="clear" w:color="auto" w:fill="FFFFFF"/>
        </w:rPr>
        <w:t>E(E(X|Y))=E</w:t>
      </w:r>
      <w:r w:rsidR="00677C3E">
        <w:rPr>
          <w:rFonts w:hint="eastAsia"/>
          <w:shd w:val="clear" w:color="auto" w:fill="FFFFFF"/>
        </w:rPr>
        <w:t>(</w:t>
      </w:r>
      <w:r w:rsidR="00677C3E">
        <w:rPr>
          <w:shd w:val="clear" w:color="auto" w:fill="FFFFFF"/>
        </w:rPr>
        <w:t>X).</w:t>
      </w:r>
    </w:p>
    <w:p w:rsidR="00615554" w:rsidRDefault="00615554" w:rsidP="007034ED">
      <w:pPr>
        <w:ind w:firstLine="480"/>
      </w:pPr>
    </w:p>
    <w:p w:rsidR="00615554" w:rsidRDefault="00615554" w:rsidP="007034ED">
      <w:pPr>
        <w:ind w:firstLine="480"/>
      </w:pPr>
    </w:p>
    <w:p w:rsidR="00C37DBB" w:rsidRDefault="00C37DBB" w:rsidP="007034ED">
      <w:pPr>
        <w:ind w:firstLine="480"/>
      </w:pPr>
    </w:p>
    <w:p w:rsidR="00C37DBB" w:rsidRDefault="00C37DBB" w:rsidP="007034ED">
      <w:pPr>
        <w:ind w:firstLine="480"/>
      </w:pPr>
    </w:p>
    <w:p w:rsidR="00C37DBB" w:rsidRDefault="00C37DBB" w:rsidP="007034ED">
      <w:pPr>
        <w:ind w:firstLine="480"/>
      </w:pPr>
    </w:p>
    <w:p w:rsidR="00C37DBB" w:rsidRDefault="00C37DBB" w:rsidP="007034ED">
      <w:pPr>
        <w:ind w:firstLine="480"/>
      </w:pPr>
    </w:p>
    <w:p w:rsidR="00C37DBB" w:rsidRDefault="00C37DBB" w:rsidP="007034ED">
      <w:pPr>
        <w:ind w:firstLine="480"/>
      </w:pPr>
    </w:p>
    <w:p w:rsidR="00C37DBB" w:rsidRDefault="00C37DBB" w:rsidP="007034ED">
      <w:pPr>
        <w:ind w:firstLine="480"/>
      </w:pPr>
    </w:p>
    <w:p w:rsidR="00C37DBB" w:rsidRDefault="00C37DBB" w:rsidP="007034ED">
      <w:pPr>
        <w:ind w:firstLine="480"/>
      </w:pPr>
    </w:p>
    <w:p w:rsidR="00C37DBB" w:rsidRDefault="00C37DBB" w:rsidP="007034ED">
      <w:pPr>
        <w:ind w:firstLine="480"/>
      </w:pPr>
    </w:p>
    <w:p w:rsidR="00C37DBB" w:rsidRDefault="00C37DBB" w:rsidP="00C37DBB">
      <w:pPr>
        <w:ind w:firstLineChars="0" w:firstLine="0"/>
      </w:pPr>
    </w:p>
    <w:p w:rsidR="00C37DBB" w:rsidRDefault="00C37DBB" w:rsidP="00C37DBB">
      <w:pPr>
        <w:widowControl/>
        <w:ind w:firstLineChars="0" w:firstLine="0"/>
        <w:jc w:val="left"/>
      </w:pPr>
      <w:r>
        <w:br w:type="page"/>
      </w:r>
    </w:p>
    <w:p w:rsidR="00C37DBB" w:rsidRDefault="00C37DBB" w:rsidP="00C37DBB">
      <w:pPr>
        <w:pStyle w:val="1"/>
      </w:pPr>
      <w:r>
        <w:rPr>
          <w:rFonts w:hint="eastAsia"/>
        </w:rPr>
        <w:lastRenderedPageBreak/>
        <w:t>-------------------------</w:t>
      </w:r>
      <w:r>
        <w:rPr>
          <w:rFonts w:hint="eastAsia"/>
        </w:rPr>
        <w:t>做题</w:t>
      </w:r>
      <w:r>
        <w:rPr>
          <w:rFonts w:hint="eastAsia"/>
        </w:rPr>
        <w:t>-------------------------</w:t>
      </w:r>
    </w:p>
    <w:p w:rsidR="00C37DBB" w:rsidRDefault="00C37DBB" w:rsidP="00C37DBB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样本函数、样本空间得求解</w:t>
      </w:r>
    </w:p>
    <w:p w:rsidR="00C37DBB" w:rsidRDefault="00C37DBB" w:rsidP="00C37DBB">
      <w:pPr>
        <w:ind w:firstLine="482"/>
      </w:pPr>
      <w:r w:rsidRPr="00EF6605">
        <w:rPr>
          <w:rFonts w:hint="eastAsia"/>
          <w:b/>
          <w:bCs/>
          <w:color w:val="FF0000"/>
        </w:rPr>
        <w:t>例</w:t>
      </w:r>
      <w:r w:rsidRPr="00EF6605">
        <w:rPr>
          <w:rFonts w:hint="eastAsia"/>
          <w:b/>
          <w:bCs/>
          <w:color w:val="FF0000"/>
        </w:rPr>
        <w:t>1</w:t>
      </w:r>
      <w:r w:rsidRPr="00EF6605">
        <w:rPr>
          <w:rFonts w:hint="eastAsia"/>
          <w:color w:val="FF0000"/>
        </w:rPr>
        <w:t>：</w:t>
      </w:r>
      <w:r>
        <w:rPr>
          <w:rFonts w:hint="eastAsia"/>
        </w:rPr>
        <w:t>抛掷一枚硬币，样本空间为</w:t>
      </w:r>
      <w:r w:rsidRPr="00007A6E">
        <w:rPr>
          <w:position w:val="-12"/>
        </w:rPr>
        <w:object w:dxaOrig="1226" w:dyaOrig="371">
          <v:shape id="_x0000_i1051" type="#_x0000_t75" style="width:61.15pt;height:18.35pt" o:ole="">
            <v:imagedata r:id="rId44" o:title=""/>
          </v:shape>
          <o:OLEObject Type="Embed" ProgID="Equation.AxMath" ShapeID="_x0000_i1051" DrawAspect="Content" ObjectID="_1648052252" r:id="rId45"/>
        </w:object>
      </w:r>
      <w:r>
        <w:rPr>
          <w:rFonts w:hint="eastAsia"/>
        </w:rPr>
        <w:t>，借此定义：</w:t>
      </w:r>
    </w:p>
    <w:p w:rsidR="00C37DBB" w:rsidRDefault="00C37DBB" w:rsidP="00C37DBB">
      <w:pPr>
        <w:ind w:firstLine="480"/>
        <w:jc w:val="center"/>
      </w:pPr>
      <w:r>
        <w:rPr>
          <w:noProof/>
        </w:rPr>
        <w:drawing>
          <wp:inline distT="0" distB="0" distL="0" distR="0" wp14:anchorId="657DFF82" wp14:editId="2DC015B3">
            <wp:extent cx="4470377" cy="900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7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BB" w:rsidRDefault="00C37DBB" w:rsidP="00C37DBB">
      <w:pPr>
        <w:ind w:firstLine="480"/>
      </w:pPr>
      <w:r>
        <w:rPr>
          <w:rFonts w:hint="eastAsia"/>
        </w:rPr>
        <w:t>其中</w:t>
      </w:r>
      <w:r w:rsidRPr="00007A6E">
        <w:rPr>
          <w:position w:val="-26"/>
        </w:rPr>
        <w:object w:dxaOrig="2171" w:dyaOrig="655">
          <v:shape id="_x0000_i1052" type="#_x0000_t75" style="width:108.7pt;height:32.6pt" o:ole="">
            <v:imagedata r:id="rId47" o:title=""/>
          </v:shape>
          <o:OLEObject Type="Embed" ProgID="Equation.AxMath" ShapeID="_x0000_i1052" DrawAspect="Content" ObjectID="_1648052253" r:id="rId48"/>
        </w:object>
      </w:r>
      <w:r>
        <w:rPr>
          <w:rFonts w:hint="eastAsia"/>
        </w:rPr>
        <w:t>，则</w:t>
      </w:r>
      <w:r w:rsidRPr="00007A6E">
        <w:rPr>
          <w:position w:val="-13"/>
        </w:rPr>
        <w:object w:dxaOrig="2484" w:dyaOrig="386">
          <v:shape id="_x0000_i1053" type="#_x0000_t75" style="width:124.3pt;height:19pt" o:ole="">
            <v:imagedata r:id="rId49" o:title=""/>
          </v:shape>
          <o:OLEObject Type="Embed" ProgID="Equation.AxMath" ShapeID="_x0000_i1053" DrawAspect="Content" ObjectID="_1648052254" r:id="rId50"/>
        </w:object>
      </w:r>
      <w:r>
        <w:rPr>
          <w:rFonts w:hint="eastAsia"/>
        </w:rPr>
        <w:t>是一随机过程。</w:t>
      </w:r>
      <w:proofErr w:type="gramStart"/>
      <w:r>
        <w:rPr>
          <w:rFonts w:hint="eastAsia"/>
        </w:rPr>
        <w:t>试考察</w:t>
      </w:r>
      <w:proofErr w:type="gramEnd"/>
      <w:r>
        <w:rPr>
          <w:rFonts w:hint="eastAsia"/>
        </w:rPr>
        <w:t>其样本函数和状态空间。</w:t>
      </w:r>
    </w:p>
    <w:p w:rsidR="00C37DBB" w:rsidRDefault="00C37DBB" w:rsidP="00C37DBB">
      <w:pPr>
        <w:ind w:firstLine="480"/>
      </w:pPr>
      <w:r>
        <w:rPr>
          <w:rFonts w:hint="eastAsia"/>
        </w:rPr>
        <w:t>解：固定</w:t>
      </w:r>
      <w:r w:rsidRPr="001E6201">
        <w:rPr>
          <w:position w:val="-13"/>
        </w:rPr>
        <w:object w:dxaOrig="3340" w:dyaOrig="386">
          <v:shape id="_x0000_i1054" type="#_x0000_t75" style="width:167.1pt;height:19pt" o:ole="">
            <v:imagedata r:id="rId51" o:title=""/>
          </v:shape>
          <o:OLEObject Type="Embed" ProgID="Equation.AxMath" ShapeID="_x0000_i1054" DrawAspect="Content" ObjectID="_1648052255" r:id="rId52"/>
        </w:object>
      </w:r>
      <w:r>
        <w:rPr>
          <w:rFonts w:hint="eastAsia"/>
        </w:rPr>
        <w:t>，得到一个样本函数如下图所示：</w:t>
      </w:r>
    </w:p>
    <w:p w:rsidR="00C37DBB" w:rsidRDefault="00C37DBB" w:rsidP="00C37DBB">
      <w:pPr>
        <w:ind w:firstLine="480"/>
      </w:pPr>
      <w:r>
        <w:rPr>
          <w:noProof/>
        </w:rPr>
        <w:drawing>
          <wp:inline distT="0" distB="0" distL="0" distR="0" wp14:anchorId="3D0D52BD" wp14:editId="432BE6EA">
            <wp:extent cx="1759798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" t="19591" r="25207" b="61205"/>
                    <a:stretch/>
                  </pic:blipFill>
                  <pic:spPr bwMode="auto">
                    <a:xfrm>
                      <a:off x="0" y="0"/>
                      <a:ext cx="175979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DBB" w:rsidRDefault="00C37DBB" w:rsidP="00C37DBB">
      <w:pPr>
        <w:ind w:firstLine="480"/>
      </w:pPr>
      <w:r>
        <w:rPr>
          <w:rFonts w:hint="eastAsia"/>
        </w:rPr>
        <w:t>固定</w:t>
      </w:r>
      <w:r w:rsidRPr="001E6201">
        <w:rPr>
          <w:position w:val="-13"/>
        </w:rPr>
        <w:object w:dxaOrig="2915" w:dyaOrig="386">
          <v:shape id="_x0000_i1055" type="#_x0000_t75" style="width:146.05pt;height:19pt" o:ole="">
            <v:imagedata r:id="rId54" o:title=""/>
          </v:shape>
          <o:OLEObject Type="Embed" ProgID="Equation.AxMath" ShapeID="_x0000_i1055" DrawAspect="Content" ObjectID="_1648052256" r:id="rId55"/>
        </w:object>
      </w:r>
      <w:r>
        <w:rPr>
          <w:rFonts w:hint="eastAsia"/>
        </w:rPr>
        <w:t>，得到一个样本函数如下图所示：</w:t>
      </w:r>
    </w:p>
    <w:p w:rsidR="00C37DBB" w:rsidRDefault="00C37DBB" w:rsidP="00C37DBB">
      <w:pPr>
        <w:ind w:firstLine="480"/>
      </w:pPr>
      <w:r>
        <w:rPr>
          <w:noProof/>
        </w:rPr>
        <w:drawing>
          <wp:inline distT="0" distB="0" distL="0" distR="0" wp14:anchorId="06467913" wp14:editId="589F8E1D">
            <wp:extent cx="1631790" cy="10800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7" t="38499" r="17516" b="39179"/>
                    <a:stretch/>
                  </pic:blipFill>
                  <pic:spPr bwMode="auto">
                    <a:xfrm>
                      <a:off x="0" y="0"/>
                      <a:ext cx="163179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DBB" w:rsidRDefault="00C37DBB" w:rsidP="00C37DBB">
      <w:pPr>
        <w:ind w:firstLine="480"/>
      </w:pPr>
      <w:r>
        <w:rPr>
          <w:rFonts w:hint="eastAsia"/>
        </w:rPr>
        <w:t>将样本函数整和如下：</w:t>
      </w:r>
    </w:p>
    <w:p w:rsidR="00C37DBB" w:rsidRDefault="00C37DBB" w:rsidP="00C37DBB">
      <w:pPr>
        <w:ind w:firstLine="480"/>
      </w:pPr>
      <w:r>
        <w:rPr>
          <w:rFonts w:hint="eastAsia"/>
          <w:noProof/>
        </w:rPr>
        <w:drawing>
          <wp:inline distT="0" distB="0" distL="0" distR="0" wp14:anchorId="7C1BE1EC" wp14:editId="54B71072">
            <wp:extent cx="1080000" cy="1564281"/>
            <wp:effectExtent l="5397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97" t="9756" r="52898" b="6517"/>
                    <a:stretch/>
                  </pic:blipFill>
                  <pic:spPr bwMode="auto">
                    <a:xfrm rot="5400000">
                      <a:off x="0" y="0"/>
                      <a:ext cx="1080000" cy="15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DBB" w:rsidRDefault="00C37DBB" w:rsidP="00C37DBB">
      <w:pPr>
        <w:ind w:firstLine="480"/>
      </w:pPr>
      <w:r>
        <w:rPr>
          <w:rFonts w:hint="eastAsia"/>
        </w:rPr>
        <w:t>故该随机过程得状态空间为：</w:t>
      </w:r>
      <w:r w:rsidRPr="001E6201">
        <w:rPr>
          <w:position w:val="-12"/>
        </w:rPr>
        <w:object w:dxaOrig="1248" w:dyaOrig="371">
          <v:shape id="_x0000_i1056" type="#_x0000_t75" style="width:62.5pt;height:18.35pt" o:ole="">
            <v:imagedata r:id="rId57" o:title=""/>
          </v:shape>
          <o:OLEObject Type="Embed" ProgID="Equation.AxMath" ShapeID="_x0000_i1056" DrawAspect="Content" ObjectID="_1648052257" r:id="rId58"/>
        </w:object>
      </w:r>
    </w:p>
    <w:p w:rsidR="00C37DBB" w:rsidRPr="001E6201" w:rsidRDefault="00C37DBB" w:rsidP="00C37DBB">
      <w:pPr>
        <w:ind w:firstLine="480"/>
      </w:pPr>
    </w:p>
    <w:p w:rsidR="00C37DBB" w:rsidRDefault="00C37DBB" w:rsidP="00383EB2">
      <w:pPr>
        <w:ind w:firstLineChars="83" w:firstLine="199"/>
        <w:jc w:val="center"/>
      </w:pPr>
      <w:r>
        <w:rPr>
          <w:noProof/>
        </w:rPr>
        <w:lastRenderedPageBreak/>
        <w:drawing>
          <wp:inline distT="0" distB="0" distL="0" distR="0" wp14:anchorId="0DFECD0B" wp14:editId="030CDA7E">
            <wp:extent cx="5270500" cy="110426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BB" w:rsidRDefault="00C37DBB" w:rsidP="00C37DBB">
      <w:pPr>
        <w:ind w:firstLine="480"/>
      </w:pPr>
      <w:r>
        <w:rPr>
          <w:rFonts w:hint="eastAsia"/>
        </w:rPr>
        <w:t>解：因为</w:t>
      </w:r>
      <w:r w:rsidRPr="00EF6605">
        <w:rPr>
          <w:position w:val="-11"/>
        </w:rPr>
        <w:object w:dxaOrig="176" w:dyaOrig="357">
          <v:shape id="_x0000_i1057" type="#_x0000_t75" style="width:8.85pt;height:17.65pt" o:ole="">
            <v:imagedata r:id="rId60" o:title=""/>
          </v:shape>
          <o:OLEObject Type="Embed" ProgID="Equation.AxMath" ShapeID="_x0000_i1057" DrawAspect="Content" ObjectID="_1648052258" r:id="rId61"/>
        </w:object>
      </w:r>
      <w:r>
        <w:rPr>
          <w:rFonts w:hint="eastAsia"/>
        </w:rPr>
        <w:t>服从均匀分布，故样本函数有无数条，但都是振幅为</w:t>
      </w:r>
      <w:r>
        <w:rPr>
          <w:rFonts w:hint="eastAsia"/>
        </w:rPr>
        <w:t>A</w:t>
      </w:r>
      <w:r>
        <w:rPr>
          <w:rFonts w:hint="eastAsia"/>
        </w:rPr>
        <w:t>，角频率为ω的余弦函数。</w:t>
      </w:r>
    </w:p>
    <w:p w:rsidR="00C37DBB" w:rsidRDefault="00C37DBB" w:rsidP="00C37DBB">
      <w:pPr>
        <w:ind w:firstLine="480"/>
      </w:pPr>
      <w:r>
        <w:rPr>
          <w:rFonts w:hint="eastAsia"/>
        </w:rPr>
        <w:t>状态空间为：（</w:t>
      </w:r>
      <w:r>
        <w:rPr>
          <w:rFonts w:hint="eastAsia"/>
        </w:rPr>
        <w:t>-A</w:t>
      </w:r>
      <w:r>
        <w:rPr>
          <w:rFonts w:hint="eastAsia"/>
        </w:rPr>
        <w:t>，</w:t>
      </w:r>
      <w:r>
        <w:rPr>
          <w:rFonts w:hint="eastAsia"/>
        </w:rPr>
        <w:t>+A</w:t>
      </w:r>
      <w:r>
        <w:rPr>
          <w:rFonts w:hint="eastAsia"/>
        </w:rPr>
        <w:t>）</w:t>
      </w:r>
    </w:p>
    <w:p w:rsidR="00C37DBB" w:rsidRDefault="00C37DBB" w:rsidP="00C37DBB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均值函数与相关函数</w:t>
      </w:r>
    </w:p>
    <w:p w:rsidR="00C37DBB" w:rsidRDefault="00C37DBB" w:rsidP="00C37DBB">
      <w:pPr>
        <w:ind w:firstLine="482"/>
      </w:pPr>
      <w:r w:rsidRPr="00EF6605">
        <w:rPr>
          <w:rFonts w:hint="eastAsia"/>
          <w:b/>
          <w:bCs/>
          <w:color w:val="FF0000"/>
        </w:rPr>
        <w:t>例</w:t>
      </w:r>
      <w:r w:rsidRPr="00EF6605">
        <w:rPr>
          <w:rFonts w:hint="eastAsia"/>
          <w:b/>
          <w:bCs/>
          <w:color w:val="FF0000"/>
        </w:rPr>
        <w:t>1</w:t>
      </w:r>
      <w:r w:rsidRPr="00EF6605">
        <w:rPr>
          <w:rFonts w:hint="eastAsia"/>
          <w:color w:val="FF0000"/>
        </w:rPr>
        <w:t>：</w:t>
      </w:r>
      <w:r>
        <w:rPr>
          <w:rFonts w:hint="eastAsia"/>
        </w:rPr>
        <w:t>抛掷一枚硬币，样本空间为</w:t>
      </w:r>
      <w:r w:rsidRPr="00007A6E">
        <w:rPr>
          <w:position w:val="-12"/>
        </w:rPr>
        <w:object w:dxaOrig="1226" w:dyaOrig="371">
          <v:shape id="_x0000_i1058" type="#_x0000_t75" style="width:61.15pt;height:18.35pt" o:ole="">
            <v:imagedata r:id="rId44" o:title=""/>
          </v:shape>
          <o:OLEObject Type="Embed" ProgID="Equation.AxMath" ShapeID="_x0000_i1058" DrawAspect="Content" ObjectID="_1648052259" r:id="rId62"/>
        </w:object>
      </w:r>
      <w:r>
        <w:rPr>
          <w:rFonts w:hint="eastAsia"/>
        </w:rPr>
        <w:t>，借此定义：</w:t>
      </w:r>
    </w:p>
    <w:p w:rsidR="00C37DBB" w:rsidRDefault="00C37DBB" w:rsidP="00C37DBB">
      <w:pPr>
        <w:ind w:firstLine="480"/>
        <w:jc w:val="center"/>
      </w:pPr>
      <w:r>
        <w:rPr>
          <w:noProof/>
        </w:rPr>
        <w:drawing>
          <wp:inline distT="0" distB="0" distL="0" distR="0" wp14:anchorId="1372106D" wp14:editId="19ECEBE2">
            <wp:extent cx="4470377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7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BB" w:rsidRDefault="00C37DBB" w:rsidP="00C37DBB">
      <w:pPr>
        <w:ind w:firstLine="480"/>
      </w:pPr>
      <w:r>
        <w:rPr>
          <w:rFonts w:hint="eastAsia"/>
        </w:rPr>
        <w:t>其中</w:t>
      </w:r>
      <w:r w:rsidRPr="00007A6E">
        <w:rPr>
          <w:position w:val="-26"/>
        </w:rPr>
        <w:object w:dxaOrig="2171" w:dyaOrig="655">
          <v:shape id="_x0000_i1059" type="#_x0000_t75" style="width:108.7pt;height:32.6pt" o:ole="">
            <v:imagedata r:id="rId47" o:title=""/>
          </v:shape>
          <o:OLEObject Type="Embed" ProgID="Equation.AxMath" ShapeID="_x0000_i1059" DrawAspect="Content" ObjectID="_1648052260" r:id="rId63"/>
        </w:object>
      </w:r>
      <w:r>
        <w:rPr>
          <w:rFonts w:hint="eastAsia"/>
        </w:rPr>
        <w:t>，则</w:t>
      </w:r>
      <w:r w:rsidRPr="00007A6E">
        <w:rPr>
          <w:position w:val="-13"/>
        </w:rPr>
        <w:object w:dxaOrig="2484" w:dyaOrig="386">
          <v:shape id="_x0000_i1060" type="#_x0000_t75" style="width:124.3pt;height:19pt" o:ole="">
            <v:imagedata r:id="rId49" o:title=""/>
          </v:shape>
          <o:OLEObject Type="Embed" ProgID="Equation.AxMath" ShapeID="_x0000_i1060" DrawAspect="Content" ObjectID="_1648052261" r:id="rId64"/>
        </w:object>
      </w:r>
      <w:r>
        <w:rPr>
          <w:rFonts w:hint="eastAsia"/>
        </w:rPr>
        <w:t>是一随机过程。</w:t>
      </w:r>
    </w:p>
    <w:p w:rsidR="00C37DBB" w:rsidRDefault="00C37DBB" w:rsidP="007034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</w:t>
      </w:r>
      <w:r w:rsidRPr="00C37DBB">
        <w:rPr>
          <w:position w:val="-12"/>
        </w:rPr>
        <w:object w:dxaOrig="556" w:dyaOrig="371">
          <v:shape id="_x0000_i1061" type="#_x0000_t75" style="width:27.85pt;height:18.35pt" o:ole="">
            <v:imagedata r:id="rId65" o:title=""/>
          </v:shape>
          <o:OLEObject Type="Embed" ProgID="Equation.AxMath" ShapeID="_x0000_i1061" DrawAspect="Content" ObjectID="_1648052262" r:id="rId66"/>
        </w:object>
      </w:r>
      <w:r>
        <w:rPr>
          <w:rFonts w:hint="eastAsia"/>
        </w:rPr>
        <w:t>的一维分布列</w:t>
      </w:r>
      <w:r w:rsidRPr="00C37DBB">
        <w:rPr>
          <w:position w:val="-12"/>
        </w:rPr>
        <w:object w:dxaOrig="1447" w:dyaOrig="371">
          <v:shape id="_x0000_i1062" type="#_x0000_t75" style="width:72.7pt;height:18.35pt" o:ole="">
            <v:imagedata r:id="rId67" o:title=""/>
          </v:shape>
          <o:OLEObject Type="Embed" ProgID="Equation.AxMath" ShapeID="_x0000_i1062" DrawAspect="Content" ObjectID="_1648052263" r:id="rId68"/>
        </w:object>
      </w:r>
      <w:r>
        <w:rPr>
          <w:rFonts w:hint="eastAsia"/>
        </w:rPr>
        <w:t>；</w:t>
      </w:r>
    </w:p>
    <w:p w:rsidR="00C37DBB" w:rsidRDefault="00C37DBB" w:rsidP="007034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</w:t>
      </w:r>
      <w:r w:rsidRPr="00C37DBB">
        <w:rPr>
          <w:position w:val="-12"/>
        </w:rPr>
        <w:object w:dxaOrig="556" w:dyaOrig="371">
          <v:shape id="_x0000_i1063" type="#_x0000_t75" style="width:27.85pt;height:18.35pt" o:ole="">
            <v:imagedata r:id="rId65" o:title=""/>
          </v:shape>
          <o:OLEObject Type="Embed" ProgID="Equation.AxMath" ShapeID="_x0000_i1063" DrawAspect="Content" ObjectID="_1648052264" r:id="rId69"/>
        </w:object>
      </w:r>
      <w:r>
        <w:rPr>
          <w:rFonts w:hint="eastAsia"/>
        </w:rPr>
        <w:t>的二维分布列</w:t>
      </w:r>
      <w:r w:rsidRPr="00C37DBB">
        <w:rPr>
          <w:position w:val="-13"/>
        </w:rPr>
        <w:object w:dxaOrig="1650" w:dyaOrig="386">
          <v:shape id="_x0000_i1064" type="#_x0000_t75" style="width:82.2pt;height:19pt" o:ole="">
            <v:imagedata r:id="rId70" o:title=""/>
          </v:shape>
          <o:OLEObject Type="Embed" ProgID="Equation.AxMath" ShapeID="_x0000_i1064" DrawAspect="Content" ObjectID="_1648052265" r:id="rId71"/>
        </w:object>
      </w:r>
    </w:p>
    <w:p w:rsidR="00C37DBB" w:rsidRDefault="00C37DBB" w:rsidP="007034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）求该过程的均值函数和相关函数</w:t>
      </w:r>
    </w:p>
    <w:p w:rsidR="00C37DBB" w:rsidRDefault="001711E4" w:rsidP="001846A9">
      <w:pPr>
        <w:ind w:firstLine="480"/>
        <w:jc w:val="center"/>
      </w:pPr>
      <w:r>
        <w:rPr>
          <w:noProof/>
        </w:rPr>
        <w:drawing>
          <wp:inline distT="0" distB="0" distL="0" distR="0">
            <wp:extent cx="2797630" cy="32400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3" b="34597"/>
                    <a:stretch/>
                  </pic:blipFill>
                  <pic:spPr bwMode="auto">
                    <a:xfrm>
                      <a:off x="0" y="0"/>
                      <a:ext cx="279763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EB2" w:rsidRDefault="00383EB2" w:rsidP="007034ED">
      <w:pPr>
        <w:ind w:firstLine="482"/>
      </w:pPr>
      <w:r w:rsidRPr="00383EB2">
        <w:rPr>
          <w:rFonts w:hint="eastAsia"/>
          <w:b/>
          <w:bCs/>
          <w:color w:val="FF0000"/>
        </w:rPr>
        <w:lastRenderedPageBreak/>
        <w:t>例</w:t>
      </w:r>
      <w:r w:rsidRPr="00383EB2">
        <w:rPr>
          <w:rFonts w:hint="eastAsia"/>
          <w:b/>
          <w:bCs/>
          <w:color w:val="FF0000"/>
        </w:rPr>
        <w:t>2</w:t>
      </w:r>
      <w:r w:rsidRPr="00383EB2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设</w:t>
      </w:r>
    </w:p>
    <w:p w:rsidR="00C37DBB" w:rsidRDefault="00383EB2" w:rsidP="00383EB2">
      <w:pPr>
        <w:ind w:firstLine="480"/>
        <w:jc w:val="center"/>
      </w:pPr>
      <w:r w:rsidRPr="00383EB2">
        <w:rPr>
          <w:position w:val="-12"/>
        </w:rPr>
        <w:object w:dxaOrig="4114" w:dyaOrig="371">
          <v:shape id="_x0000_i1065" type="#_x0000_t75" style="width:205.8pt;height:18.35pt" o:ole="">
            <v:imagedata r:id="rId73" o:title=""/>
          </v:shape>
          <o:OLEObject Type="Embed" ProgID="Equation.AxMath" ShapeID="_x0000_i1065" DrawAspect="Content" ObjectID="_1648052266" r:id="rId74"/>
        </w:object>
      </w:r>
    </w:p>
    <w:p w:rsidR="00C37DBB" w:rsidRDefault="00383EB2" w:rsidP="007034ED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和ω是在正常数，</w:t>
      </w:r>
      <w:r w:rsidRPr="00383EB2">
        <w:rPr>
          <w:position w:val="-12"/>
        </w:rPr>
        <w:object w:dxaOrig="1234" w:dyaOrig="371">
          <v:shape id="_x0000_i1066" type="#_x0000_t75" style="width:61.8pt;height:18.35pt" o:ole="">
            <v:imagedata r:id="rId75" o:title=""/>
          </v:shape>
          <o:OLEObject Type="Embed" ProgID="Equation.AxMath" ShapeID="_x0000_i1066" DrawAspect="Content" ObjectID="_1648052267" r:id="rId76"/>
        </w:object>
      </w:r>
      <w:r>
        <w:rPr>
          <w:rFonts w:hint="eastAsia"/>
        </w:rPr>
        <w:t>，求其均值函数与相关函数。</w:t>
      </w:r>
    </w:p>
    <w:p w:rsidR="00C37DBB" w:rsidRDefault="001711E4" w:rsidP="001846A9">
      <w:pPr>
        <w:ind w:firstLine="480"/>
        <w:jc w:val="center"/>
      </w:pPr>
      <w:r>
        <w:rPr>
          <w:noProof/>
        </w:rPr>
        <w:drawing>
          <wp:inline distT="0" distB="0" distL="0" distR="0" wp14:anchorId="6FAC9AD9" wp14:editId="4BBD7AB5">
            <wp:extent cx="4037240" cy="2631057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 rotWithShape="1"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91" b="42981"/>
                    <a:stretch/>
                  </pic:blipFill>
                  <pic:spPr bwMode="auto">
                    <a:xfrm>
                      <a:off x="0" y="0"/>
                      <a:ext cx="4037330" cy="263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34F" w:rsidRDefault="00DE14B0" w:rsidP="00DE14B0">
      <w:pPr>
        <w:ind w:firstLine="480"/>
      </w:pPr>
      <w:r>
        <w:rPr>
          <w:rFonts w:hint="eastAsia"/>
        </w:rPr>
        <w:t>均值函数的求解为什么是对</w:t>
      </w:r>
      <w:r w:rsidRPr="00DE14B0">
        <w:rPr>
          <w:position w:val="-11"/>
        </w:rPr>
        <w:object w:dxaOrig="176" w:dyaOrig="357">
          <v:shape id="_x0000_i1067" type="#_x0000_t75" style="width:8.85pt;height:17.65pt" o:ole="">
            <v:imagedata r:id="rId60" o:title=""/>
          </v:shape>
          <o:OLEObject Type="Embed" ProgID="Equation.AxMath" ShapeID="_x0000_i1067" DrawAspect="Content" ObjectID="_1648052268" r:id="rId78"/>
        </w:object>
      </w:r>
      <w:r>
        <w:rPr>
          <w:rFonts w:hint="eastAsia"/>
        </w:rPr>
        <w:t>积分？</w:t>
      </w:r>
    </w:p>
    <w:p w:rsidR="00DE14B0" w:rsidRDefault="00DE14B0" w:rsidP="00DE14B0">
      <w:pPr>
        <w:ind w:firstLine="480"/>
      </w:pPr>
      <w:r>
        <w:rPr>
          <w:rFonts w:hint="eastAsia"/>
        </w:rPr>
        <w:t>答：均值函数是一个关于</w:t>
      </w:r>
      <w:r>
        <w:rPr>
          <w:rFonts w:hint="eastAsia"/>
        </w:rPr>
        <w:t>t</w:t>
      </w:r>
      <w:r>
        <w:rPr>
          <w:rFonts w:hint="eastAsia"/>
        </w:rPr>
        <w:t>的函数，求解均值函数便是求解均值函数的格式，此时将</w:t>
      </w:r>
      <w:r>
        <w:rPr>
          <w:rFonts w:hint="eastAsia"/>
        </w:rPr>
        <w:t>t</w:t>
      </w:r>
      <w:r>
        <w:rPr>
          <w:rFonts w:hint="eastAsia"/>
        </w:rPr>
        <w:t>看作常量，</w:t>
      </w:r>
      <w:r>
        <w:rPr>
          <w:rFonts w:hint="eastAsia"/>
        </w:rPr>
        <w:t>A</w:t>
      </w:r>
      <w:r>
        <w:rPr>
          <w:rFonts w:hint="eastAsia"/>
        </w:rPr>
        <w:t>，ω都是常数，不会使均值发生变化，</w:t>
      </w:r>
      <w:r w:rsidRPr="00DE14B0">
        <w:rPr>
          <w:position w:val="-11"/>
        </w:rPr>
        <w:object w:dxaOrig="176" w:dyaOrig="357">
          <v:shape id="_x0000_i1068" type="#_x0000_t75" style="width:8.85pt;height:17.65pt" o:ole="">
            <v:imagedata r:id="rId60" o:title=""/>
          </v:shape>
          <o:OLEObject Type="Embed" ProgID="Equation.AxMath" ShapeID="_x0000_i1068" DrawAspect="Content" ObjectID="_1648052269" r:id="rId79"/>
        </w:object>
      </w:r>
      <w:r>
        <w:rPr>
          <w:rFonts w:hint="eastAsia"/>
        </w:rPr>
        <w:t>服从均匀分布，</w:t>
      </w:r>
      <w:r w:rsidRPr="00DE14B0">
        <w:rPr>
          <w:position w:val="-11"/>
        </w:rPr>
        <w:object w:dxaOrig="176" w:dyaOrig="357">
          <v:shape id="_x0000_i1069" type="#_x0000_t75" style="width:8.85pt;height:17.65pt" o:ole="">
            <v:imagedata r:id="rId60" o:title=""/>
          </v:shape>
          <o:OLEObject Type="Embed" ProgID="Equation.AxMath" ShapeID="_x0000_i1069" DrawAspect="Content" ObjectID="_1648052270" r:id="rId80"/>
        </w:object>
      </w:r>
      <w:r>
        <w:rPr>
          <w:rFonts w:hint="eastAsia"/>
        </w:rPr>
        <w:t>取不同的值，均值也可能发生变化。所以对</w:t>
      </w:r>
      <w:r w:rsidRPr="00DE14B0">
        <w:rPr>
          <w:position w:val="-11"/>
        </w:rPr>
        <w:object w:dxaOrig="176" w:dyaOrig="357">
          <v:shape id="_x0000_i1070" type="#_x0000_t75" style="width:8.85pt;height:17.65pt" o:ole="">
            <v:imagedata r:id="rId60" o:title=""/>
          </v:shape>
          <o:OLEObject Type="Embed" ProgID="Equation.AxMath" ShapeID="_x0000_i1070" DrawAspect="Content" ObjectID="_1648052271" r:id="rId81"/>
        </w:object>
      </w:r>
      <w:r>
        <w:rPr>
          <w:rFonts w:hint="eastAsia"/>
        </w:rPr>
        <w:t>求期望，求出所有不同的</w:t>
      </w:r>
      <w:r w:rsidRPr="00DE14B0">
        <w:rPr>
          <w:position w:val="-11"/>
        </w:rPr>
        <w:object w:dxaOrig="176" w:dyaOrig="357">
          <v:shape id="_x0000_i1071" type="#_x0000_t75" style="width:8.85pt;height:17.65pt" o:ole="">
            <v:imagedata r:id="rId60" o:title=""/>
          </v:shape>
          <o:OLEObject Type="Embed" ProgID="Equation.AxMath" ShapeID="_x0000_i1071" DrawAspect="Content" ObjectID="_1648052272" r:id="rId82"/>
        </w:object>
      </w:r>
      <w:r>
        <w:rPr>
          <w:rFonts w:hint="eastAsia"/>
        </w:rPr>
        <w:t>对应的不同</w:t>
      </w:r>
      <w:proofErr w:type="gramStart"/>
      <w:r>
        <w:rPr>
          <w:rFonts w:hint="eastAsia"/>
        </w:rPr>
        <w:t>的均值的均值</w:t>
      </w:r>
      <w:proofErr w:type="gramEnd"/>
      <w:r>
        <w:rPr>
          <w:rFonts w:hint="eastAsia"/>
        </w:rPr>
        <w:t>。如果还有其他会导致均值格式发生变化的量，那么也应当进行积分。</w:t>
      </w:r>
    </w:p>
    <w:p w:rsidR="00390A53" w:rsidRPr="00DE14B0" w:rsidRDefault="00C7191B" w:rsidP="00DE14B0">
      <w:pPr>
        <w:ind w:firstLine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相关函数的计算和上述思想相同，只不过是被积函数发生了变化。</w:t>
      </w:r>
    </w:p>
    <w:p w:rsidR="00E4334F" w:rsidRDefault="00E4334F" w:rsidP="001846A9">
      <w:pPr>
        <w:ind w:firstLine="480"/>
        <w:jc w:val="center"/>
      </w:pPr>
    </w:p>
    <w:p w:rsidR="00E4334F" w:rsidRPr="00EB651A" w:rsidRDefault="00E4334F" w:rsidP="001846A9">
      <w:pPr>
        <w:ind w:firstLine="480"/>
        <w:jc w:val="center"/>
      </w:pPr>
      <w:bookmarkStart w:id="0" w:name="_GoBack"/>
      <w:bookmarkEnd w:id="0"/>
    </w:p>
    <w:sectPr w:rsidR="00E4334F" w:rsidRPr="00EB6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93"/>
    <w:rsid w:val="00007A6E"/>
    <w:rsid w:val="000849A7"/>
    <w:rsid w:val="00120357"/>
    <w:rsid w:val="001711E4"/>
    <w:rsid w:val="001846A9"/>
    <w:rsid w:val="001E6201"/>
    <w:rsid w:val="00230ED2"/>
    <w:rsid w:val="002C2A9C"/>
    <w:rsid w:val="00383EB2"/>
    <w:rsid w:val="00390A53"/>
    <w:rsid w:val="003D59B8"/>
    <w:rsid w:val="003E064F"/>
    <w:rsid w:val="00481424"/>
    <w:rsid w:val="004F129D"/>
    <w:rsid w:val="005E6A85"/>
    <w:rsid w:val="00615554"/>
    <w:rsid w:val="00647D79"/>
    <w:rsid w:val="00657E83"/>
    <w:rsid w:val="00677C3E"/>
    <w:rsid w:val="00683154"/>
    <w:rsid w:val="006B1003"/>
    <w:rsid w:val="007034ED"/>
    <w:rsid w:val="00736193"/>
    <w:rsid w:val="00816007"/>
    <w:rsid w:val="00857A2A"/>
    <w:rsid w:val="008B56C6"/>
    <w:rsid w:val="008C4208"/>
    <w:rsid w:val="009550D7"/>
    <w:rsid w:val="00B042DC"/>
    <w:rsid w:val="00B13297"/>
    <w:rsid w:val="00C37DBB"/>
    <w:rsid w:val="00C7191B"/>
    <w:rsid w:val="00D17063"/>
    <w:rsid w:val="00DE14B0"/>
    <w:rsid w:val="00E00FE4"/>
    <w:rsid w:val="00E4334F"/>
    <w:rsid w:val="00EB651A"/>
    <w:rsid w:val="00E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4BE2"/>
  <w15:chartTrackingRefBased/>
  <w15:docId w15:val="{9EA5D973-E519-440A-9843-C29CC40D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E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34ED"/>
    <w:pPr>
      <w:keepNext/>
      <w:keepLines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4ED"/>
    <w:pPr>
      <w:keepNext/>
      <w:keepLines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4E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4ED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34ED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034ED"/>
    <w:pPr>
      <w:jc w:val="left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034ED"/>
    <w:rPr>
      <w:rFonts w:ascii="Times New Roman" w:eastAsia="宋体" w:hAnsi="Times New Roman" w:cstheme="majorBidi"/>
      <w:b/>
      <w:bCs/>
      <w:sz w:val="24"/>
      <w:szCs w:val="32"/>
    </w:rPr>
  </w:style>
  <w:style w:type="paragraph" w:customStyle="1" w:styleId="a5">
    <w:name w:val="大标题"/>
    <w:basedOn w:val="a"/>
    <w:qFormat/>
    <w:rsid w:val="007034ED"/>
    <w:pPr>
      <w:ind w:firstLineChars="0" w:firstLine="0"/>
      <w:jc w:val="center"/>
    </w:pPr>
    <w:rPr>
      <w:b/>
      <w:sz w:val="32"/>
    </w:rPr>
  </w:style>
  <w:style w:type="character" w:customStyle="1" w:styleId="30">
    <w:name w:val="标题 3 字符"/>
    <w:basedOn w:val="a0"/>
    <w:link w:val="3"/>
    <w:uiPriority w:val="9"/>
    <w:rsid w:val="007034ED"/>
    <w:rPr>
      <w:rFonts w:ascii="Times New Roman" w:eastAsia="宋体" w:hAnsi="Times New Roman"/>
      <w:b/>
      <w:bCs/>
      <w:sz w:val="24"/>
      <w:szCs w:val="32"/>
    </w:rPr>
  </w:style>
  <w:style w:type="character" w:styleId="a6">
    <w:name w:val="Hyperlink"/>
    <w:basedOn w:val="a0"/>
    <w:uiPriority w:val="99"/>
    <w:semiHidden/>
    <w:unhideWhenUsed/>
    <w:rsid w:val="00EB6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image" Target="media/image7.wmf"/><Relationship Id="rId42" Type="http://schemas.openxmlformats.org/officeDocument/2006/relationships/image" Target="media/image13.wmf"/><Relationship Id="rId47" Type="http://schemas.openxmlformats.org/officeDocument/2006/relationships/image" Target="media/image16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theme" Target="theme/theme1.xml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53" Type="http://schemas.openxmlformats.org/officeDocument/2006/relationships/image" Target="media/image19.jpeg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4.bin"/><Relationship Id="rId5" Type="http://schemas.openxmlformats.org/officeDocument/2006/relationships/image" Target="media/image1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28.bin"/><Relationship Id="rId56" Type="http://schemas.openxmlformats.org/officeDocument/2006/relationships/image" Target="media/image21.jpeg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77" Type="http://schemas.openxmlformats.org/officeDocument/2006/relationships/image" Target="media/image31.jpeg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Relationship Id="rId72" Type="http://schemas.openxmlformats.org/officeDocument/2006/relationships/image" Target="media/image28.jpeg"/><Relationship Id="rId80" Type="http://schemas.openxmlformats.org/officeDocument/2006/relationships/oleObject" Target="embeddings/oleObject45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46" Type="http://schemas.openxmlformats.org/officeDocument/2006/relationships/image" Target="media/image15.png"/><Relationship Id="rId59" Type="http://schemas.openxmlformats.org/officeDocument/2006/relationships/image" Target="media/image23.png"/><Relationship Id="rId67" Type="http://schemas.openxmlformats.org/officeDocument/2006/relationships/image" Target="media/image26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5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4.bin"/><Relationship Id="rId70" Type="http://schemas.openxmlformats.org/officeDocument/2006/relationships/image" Target="media/image27.wmf"/><Relationship Id="rId75" Type="http://schemas.openxmlformats.org/officeDocument/2006/relationships/image" Target="media/image30.wmf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36" Type="http://schemas.openxmlformats.org/officeDocument/2006/relationships/oleObject" Target="embeddings/oleObject21.bin"/><Relationship Id="rId49" Type="http://schemas.openxmlformats.org/officeDocument/2006/relationships/image" Target="media/image17.wmf"/><Relationship Id="rId57" Type="http://schemas.openxmlformats.org/officeDocument/2006/relationships/image" Target="media/image2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0.wmf"/><Relationship Id="rId44" Type="http://schemas.openxmlformats.org/officeDocument/2006/relationships/image" Target="media/image14.wmf"/><Relationship Id="rId52" Type="http://schemas.openxmlformats.org/officeDocument/2006/relationships/oleObject" Target="embeddings/oleObject30.bin"/><Relationship Id="rId60" Type="http://schemas.openxmlformats.org/officeDocument/2006/relationships/image" Target="media/image24.wmf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4" Type="http://schemas.openxmlformats.org/officeDocument/2006/relationships/hyperlink" Target="https://www.zhihu.com/question/20642770" TargetMode="Externa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image" Target="media/image12.wmf"/><Relationship Id="rId34" Type="http://schemas.openxmlformats.org/officeDocument/2006/relationships/image" Target="media/image11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3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1539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HuiYao</cp:lastModifiedBy>
  <cp:revision>21</cp:revision>
  <dcterms:created xsi:type="dcterms:W3CDTF">2020-04-07T03:32:00Z</dcterms:created>
  <dcterms:modified xsi:type="dcterms:W3CDTF">2020-04-10T11:30:00Z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